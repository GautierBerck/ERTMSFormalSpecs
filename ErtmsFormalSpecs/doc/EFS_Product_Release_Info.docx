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7229"/>
      </w:tblGrid>
      <w:tr w:rsidR="00A62F9A" w:rsidRPr="00004867" w:rsidTr="00E170DC">
        <w:tc>
          <w:tcPr>
            <w:tcW w:w="9180" w:type="dxa"/>
            <w:gridSpan w:val="2"/>
          </w:tcPr>
          <w:p w:rsidR="00A62F9A" w:rsidRPr="00004867" w:rsidRDefault="00B00259" w:rsidP="00B00259">
            <w:pPr>
              <w:jc w:val="center"/>
            </w:pPr>
            <w:r>
              <w:rPr>
                <w:noProof/>
                <w:lang w:val="fr-BE"/>
              </w:rPr>
              <w:drawing>
                <wp:inline distT="0" distB="0" distL="0" distR="0">
                  <wp:extent cx="3626465" cy="14139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rtms-logo_RVB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8195" cy="141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2F9A" w:rsidRPr="00004867" w:rsidTr="00E170DC">
        <w:trPr>
          <w:trHeight w:val="2835"/>
        </w:trPr>
        <w:tc>
          <w:tcPr>
            <w:tcW w:w="9180" w:type="dxa"/>
            <w:gridSpan w:val="2"/>
            <w:vAlign w:val="center"/>
          </w:tcPr>
          <w:p w:rsidR="00746CFF" w:rsidRDefault="00AB7DB6" w:rsidP="00746CFF">
            <w:pPr>
              <w:jc w:val="center"/>
              <w:rPr>
                <w:sz w:val="52"/>
                <w:szCs w:val="52"/>
              </w:rPr>
            </w:pPr>
            <w:sdt>
              <w:sdtPr>
                <w:rPr>
                  <w:sz w:val="52"/>
                  <w:szCs w:val="52"/>
                </w:rPr>
                <w:alias w:val="Title"/>
                <w:tag w:val=""/>
                <w:id w:val="1300655082"/>
                <w:placeholder>
                  <w:docPart w:val="B6E2BA6021D340E6B6E5291E9721B4E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107072">
                  <w:rPr>
                    <w:sz w:val="52"/>
                    <w:szCs w:val="52"/>
                  </w:rPr>
                  <w:t>ERTMSFormalSpecs – Product release info</w:t>
                </w:r>
              </w:sdtContent>
            </w:sdt>
          </w:p>
          <w:p w:rsidR="00746CFF" w:rsidRPr="00746CFF" w:rsidRDefault="00746CFF" w:rsidP="00746CFF">
            <w:pPr>
              <w:jc w:val="center"/>
              <w:rPr>
                <w:sz w:val="52"/>
                <w:szCs w:val="52"/>
              </w:rPr>
            </w:pP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7229" w:type="dxa"/>
          </w:tcPr>
          <w:p w:rsidR="00A62F9A" w:rsidRPr="00004867" w:rsidRDefault="00746CFF">
            <w:r>
              <w:t>1.0</w:t>
            </w:r>
            <w:r w:rsidR="00665E43">
              <w:t>.60</w:t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7229" w:type="dxa"/>
          </w:tcPr>
          <w:p w:rsidR="00A62F9A" w:rsidRPr="00004867" w:rsidRDefault="006F59A5">
            <w:r w:rsidRPr="00004867">
              <w:fldChar w:fldCharType="begin"/>
            </w:r>
            <w:r w:rsidRPr="00004867">
              <w:instrText xml:space="preserve"> DATE \@ "dd/MM/yyyy" </w:instrText>
            </w:r>
            <w:r w:rsidRPr="00004867">
              <w:fldChar w:fldCharType="separate"/>
            </w:r>
            <w:r w:rsidR="00995239">
              <w:rPr>
                <w:noProof/>
              </w:rPr>
              <w:t>23/06/2015</w:t>
            </w:r>
            <w:r w:rsidRPr="00004867">
              <w:fldChar w:fldCharType="end"/>
            </w:r>
          </w:p>
        </w:tc>
      </w:tr>
      <w:tr w:rsidR="00A62F9A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7229" w:type="dxa"/>
          </w:tcPr>
          <w:p w:rsidR="00A62F9A" w:rsidRPr="00004867" w:rsidRDefault="00107072" w:rsidP="00746CFF">
            <w:r>
              <w:t>Laurent Ferier</w:t>
            </w:r>
          </w:p>
        </w:tc>
      </w:tr>
      <w:tr w:rsidR="00225B12" w:rsidRPr="00004867" w:rsidTr="00E170DC">
        <w:tc>
          <w:tcPr>
            <w:tcW w:w="1951" w:type="dxa"/>
            <w:shd w:val="clear" w:color="auto" w:fill="F2F2F2" w:themeFill="background1" w:themeFillShade="F2"/>
          </w:tcPr>
          <w:p w:rsidR="00225B12" w:rsidRPr="00004867" w:rsidRDefault="00225B12">
            <w:r>
              <w:t>Status</w:t>
            </w:r>
          </w:p>
        </w:tc>
        <w:tc>
          <w:tcPr>
            <w:tcW w:w="7229" w:type="dxa"/>
          </w:tcPr>
          <w:p w:rsidR="00225B12" w:rsidRDefault="00107072" w:rsidP="00746CFF">
            <w:r>
              <w:t>Public</w:t>
            </w:r>
          </w:p>
        </w:tc>
      </w:tr>
      <w:tr w:rsidR="005E2B21" w:rsidRPr="00746CFF" w:rsidTr="00E170DC">
        <w:tc>
          <w:tcPr>
            <w:tcW w:w="1951" w:type="dxa"/>
            <w:shd w:val="clear" w:color="auto" w:fill="F2F2F2" w:themeFill="background1" w:themeFillShade="F2"/>
          </w:tcPr>
          <w:p w:rsidR="005E2B21" w:rsidRDefault="005E2B21">
            <w:r>
              <w:t>File</w:t>
            </w:r>
          </w:p>
        </w:tc>
        <w:tc>
          <w:tcPr>
            <w:tcW w:w="7229" w:type="dxa"/>
          </w:tcPr>
          <w:p w:rsidR="005E2B21" w:rsidRPr="00665E43" w:rsidRDefault="005E2B21">
            <w:r>
              <w:fldChar w:fldCharType="begin"/>
            </w:r>
            <w:r w:rsidRPr="00665E43">
              <w:instrText xml:space="preserve"> FILENAME  \* Caps  \* MERGEFORMAT </w:instrText>
            </w:r>
            <w:r>
              <w:fldChar w:fldCharType="separate"/>
            </w:r>
            <w:r w:rsidR="00665E43" w:rsidRPr="00665E43">
              <w:rPr>
                <w:noProof/>
              </w:rPr>
              <w:t>EFS_Product_Release_Info.Docx</w:t>
            </w:r>
            <w:r>
              <w:fldChar w:fldCharType="end"/>
            </w:r>
          </w:p>
        </w:tc>
      </w:tr>
    </w:tbl>
    <w:p w:rsidR="00A9393E" w:rsidRPr="00665E43" w:rsidRDefault="00A9393E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6"/>
        <w:gridCol w:w="1807"/>
        <w:gridCol w:w="1611"/>
        <w:gridCol w:w="4626"/>
      </w:tblGrid>
      <w:tr w:rsidR="00CA2C22" w:rsidRPr="00004867" w:rsidTr="00020F3F">
        <w:tc>
          <w:tcPr>
            <w:tcW w:w="1136" w:type="dxa"/>
            <w:shd w:val="clear" w:color="auto" w:fill="F3F3F3"/>
          </w:tcPr>
          <w:p w:rsidR="00CA2C22" w:rsidRPr="00004867" w:rsidRDefault="00CA2C22" w:rsidP="002B3E51">
            <w:r>
              <w:t>Role</w:t>
            </w:r>
          </w:p>
        </w:tc>
        <w:tc>
          <w:tcPr>
            <w:tcW w:w="1807" w:type="dxa"/>
            <w:shd w:val="clear" w:color="auto" w:fill="F3F3F3"/>
          </w:tcPr>
          <w:p w:rsidR="00CA2C22" w:rsidRPr="00004867" w:rsidRDefault="002A657A" w:rsidP="002B3E51">
            <w:r>
              <w:t>Name</w:t>
            </w:r>
          </w:p>
        </w:tc>
        <w:tc>
          <w:tcPr>
            <w:tcW w:w="1611" w:type="dxa"/>
            <w:shd w:val="clear" w:color="auto" w:fill="F3F3F3"/>
          </w:tcPr>
          <w:p w:rsidR="00CA2C22" w:rsidRPr="00004867" w:rsidRDefault="002A657A" w:rsidP="002A657A">
            <w:r>
              <w:t>Date</w:t>
            </w:r>
          </w:p>
        </w:tc>
        <w:tc>
          <w:tcPr>
            <w:tcW w:w="4626" w:type="dxa"/>
            <w:shd w:val="clear" w:color="auto" w:fill="F3F3F3"/>
          </w:tcPr>
          <w:p w:rsidR="00CA2C22" w:rsidRPr="00004867" w:rsidRDefault="00CA2C22" w:rsidP="002B3E51">
            <w:r w:rsidRPr="00004867">
              <w:t>Comment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Author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Laurent Ferier</w:t>
            </w:r>
          </w:p>
        </w:tc>
        <w:tc>
          <w:tcPr>
            <w:tcW w:w="1611" w:type="dxa"/>
          </w:tcPr>
          <w:p w:rsidR="00CA2C22" w:rsidRPr="00004867" w:rsidRDefault="00107072" w:rsidP="002B3E51">
            <w:r>
              <w:t>23/06/2015</w:t>
            </w:r>
          </w:p>
        </w:tc>
        <w:tc>
          <w:tcPr>
            <w:tcW w:w="4626" w:type="dxa"/>
          </w:tcPr>
          <w:p w:rsidR="00CA2C22" w:rsidRPr="00004867" w:rsidRDefault="00107072" w:rsidP="002B3E51">
            <w:r>
              <w:t>Initial release</w:t>
            </w:r>
          </w:p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Verifier</w:t>
            </w:r>
          </w:p>
        </w:tc>
        <w:tc>
          <w:tcPr>
            <w:tcW w:w="1807" w:type="dxa"/>
          </w:tcPr>
          <w:p w:rsidR="00CA2C22" w:rsidRPr="00004867" w:rsidRDefault="00107072" w:rsidP="002B3E51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  <w:tr w:rsidR="00CA2C22" w:rsidRPr="00004867" w:rsidTr="00020F3F">
        <w:tc>
          <w:tcPr>
            <w:tcW w:w="1136" w:type="dxa"/>
          </w:tcPr>
          <w:p w:rsidR="00CA2C22" w:rsidRPr="00004867" w:rsidRDefault="00CA2C22" w:rsidP="002B3E51">
            <w:pPr>
              <w:jc w:val="center"/>
            </w:pPr>
            <w:r>
              <w:t>Approver</w:t>
            </w:r>
          </w:p>
        </w:tc>
        <w:tc>
          <w:tcPr>
            <w:tcW w:w="1807" w:type="dxa"/>
          </w:tcPr>
          <w:p w:rsidR="00CA2C22" w:rsidRPr="00004867" w:rsidRDefault="00107072" w:rsidP="00746CFF">
            <w:r>
              <w:t>N/A</w:t>
            </w:r>
          </w:p>
        </w:tc>
        <w:tc>
          <w:tcPr>
            <w:tcW w:w="1611" w:type="dxa"/>
          </w:tcPr>
          <w:p w:rsidR="00CA2C22" w:rsidRPr="00004867" w:rsidRDefault="00CA2C22" w:rsidP="002B3E51"/>
        </w:tc>
        <w:tc>
          <w:tcPr>
            <w:tcW w:w="4626" w:type="dxa"/>
          </w:tcPr>
          <w:p w:rsidR="00CA2C22" w:rsidRPr="00004867" w:rsidRDefault="00CA2C22" w:rsidP="002B3E51"/>
        </w:tc>
      </w:tr>
    </w:tbl>
    <w:p w:rsidR="00CA2C22" w:rsidRDefault="00CA2C22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70"/>
        <w:gridCol w:w="1378"/>
        <w:gridCol w:w="1620"/>
        <w:gridCol w:w="5220"/>
      </w:tblGrid>
      <w:tr w:rsidR="00A62F9A" w:rsidRPr="00004867">
        <w:tc>
          <w:tcPr>
            <w:tcW w:w="1070" w:type="dxa"/>
            <w:shd w:val="clear" w:color="auto" w:fill="F3F3F3"/>
          </w:tcPr>
          <w:p w:rsidR="00A62F9A" w:rsidRPr="00004867" w:rsidRDefault="00A62F9A">
            <w:r w:rsidRPr="00004867">
              <w:t>Revision</w:t>
            </w:r>
          </w:p>
        </w:tc>
        <w:tc>
          <w:tcPr>
            <w:tcW w:w="1378" w:type="dxa"/>
            <w:shd w:val="clear" w:color="auto" w:fill="F3F3F3"/>
          </w:tcPr>
          <w:p w:rsidR="00A62F9A" w:rsidRPr="00004867" w:rsidRDefault="00A62F9A">
            <w:r w:rsidRPr="00004867">
              <w:t>Date</w:t>
            </w:r>
          </w:p>
        </w:tc>
        <w:tc>
          <w:tcPr>
            <w:tcW w:w="1620" w:type="dxa"/>
            <w:shd w:val="clear" w:color="auto" w:fill="F3F3F3"/>
          </w:tcPr>
          <w:p w:rsidR="00A62F9A" w:rsidRPr="00004867" w:rsidRDefault="00A62F9A">
            <w:r w:rsidRPr="00004867">
              <w:t>Author</w:t>
            </w:r>
          </w:p>
        </w:tc>
        <w:tc>
          <w:tcPr>
            <w:tcW w:w="5220" w:type="dxa"/>
            <w:shd w:val="clear" w:color="auto" w:fill="F3F3F3"/>
          </w:tcPr>
          <w:p w:rsidR="00A62F9A" w:rsidRPr="00004867" w:rsidRDefault="00A62F9A">
            <w:r w:rsidRPr="00004867">
              <w:t>Comment</w:t>
            </w:r>
          </w:p>
        </w:tc>
      </w:tr>
      <w:tr w:rsidR="00A62F9A" w:rsidRPr="00004867">
        <w:tc>
          <w:tcPr>
            <w:tcW w:w="1070" w:type="dxa"/>
          </w:tcPr>
          <w:p w:rsidR="00A62F9A" w:rsidRPr="00004867" w:rsidRDefault="00CD778D" w:rsidP="00CD778D">
            <w:pPr>
              <w:jc w:val="center"/>
            </w:pPr>
            <w:r>
              <w:t>1</w:t>
            </w:r>
            <w:r w:rsidR="00DD345B" w:rsidRPr="00004867">
              <w:t>.</w:t>
            </w:r>
            <w:r>
              <w:t>0</w:t>
            </w:r>
            <w:r w:rsidR="00665E43">
              <w:t>.60</w:t>
            </w:r>
          </w:p>
        </w:tc>
        <w:tc>
          <w:tcPr>
            <w:tcW w:w="1378" w:type="dxa"/>
          </w:tcPr>
          <w:p w:rsidR="00A62F9A" w:rsidRPr="00004867" w:rsidRDefault="00171C26" w:rsidP="00107072">
            <w:r>
              <w:t>2</w:t>
            </w:r>
            <w:r w:rsidR="00107072">
              <w:t>3</w:t>
            </w:r>
            <w:r w:rsidR="006F59A5" w:rsidRPr="00004867">
              <w:t>/0</w:t>
            </w:r>
            <w:r w:rsidR="00107072">
              <w:t>6</w:t>
            </w:r>
            <w:r w:rsidR="006F59A5" w:rsidRPr="00004867">
              <w:t>/20</w:t>
            </w:r>
            <w:r w:rsidR="005E7CC7">
              <w:t>1</w:t>
            </w:r>
            <w:r w:rsidR="0015638D">
              <w:t>4</w:t>
            </w:r>
          </w:p>
        </w:tc>
        <w:tc>
          <w:tcPr>
            <w:tcW w:w="1620" w:type="dxa"/>
          </w:tcPr>
          <w:p w:rsidR="00A62F9A" w:rsidRPr="00004867" w:rsidRDefault="00107072">
            <w:r>
              <w:t>Laurent Ferier</w:t>
            </w:r>
          </w:p>
        </w:tc>
        <w:tc>
          <w:tcPr>
            <w:tcW w:w="5220" w:type="dxa"/>
          </w:tcPr>
          <w:p w:rsidR="00A62F9A" w:rsidRPr="00004867" w:rsidRDefault="00746CFF" w:rsidP="0046052A">
            <w:r>
              <w:t>Initial Release</w:t>
            </w:r>
          </w:p>
        </w:tc>
      </w:tr>
      <w:tr w:rsidR="00171C26" w:rsidRPr="00004867">
        <w:tc>
          <w:tcPr>
            <w:tcW w:w="1070" w:type="dxa"/>
          </w:tcPr>
          <w:p w:rsidR="00171C26" w:rsidRPr="00004867" w:rsidRDefault="00171C26" w:rsidP="006E6853">
            <w:pPr>
              <w:jc w:val="center"/>
            </w:pPr>
          </w:p>
        </w:tc>
        <w:tc>
          <w:tcPr>
            <w:tcW w:w="1378" w:type="dxa"/>
          </w:tcPr>
          <w:p w:rsidR="00171C26" w:rsidRPr="00004867" w:rsidRDefault="00171C26" w:rsidP="005E7CC7"/>
        </w:tc>
        <w:tc>
          <w:tcPr>
            <w:tcW w:w="1620" w:type="dxa"/>
          </w:tcPr>
          <w:p w:rsidR="00171C26" w:rsidRPr="00004867" w:rsidRDefault="00171C26"/>
        </w:tc>
        <w:tc>
          <w:tcPr>
            <w:tcW w:w="5220" w:type="dxa"/>
          </w:tcPr>
          <w:p w:rsidR="00171C26" w:rsidRPr="00004867" w:rsidRDefault="00171C26" w:rsidP="005E7CC7"/>
        </w:tc>
      </w:tr>
      <w:tr w:rsidR="00171C26" w:rsidRPr="00004867">
        <w:tc>
          <w:tcPr>
            <w:tcW w:w="1070" w:type="dxa"/>
          </w:tcPr>
          <w:p w:rsidR="00171C26" w:rsidRPr="00004867" w:rsidRDefault="00171C26" w:rsidP="006E6853">
            <w:pPr>
              <w:jc w:val="center"/>
            </w:pPr>
          </w:p>
        </w:tc>
        <w:tc>
          <w:tcPr>
            <w:tcW w:w="1378" w:type="dxa"/>
          </w:tcPr>
          <w:p w:rsidR="00171C26" w:rsidRPr="00004867" w:rsidRDefault="00171C26" w:rsidP="005E7CC7"/>
        </w:tc>
        <w:tc>
          <w:tcPr>
            <w:tcW w:w="1620" w:type="dxa"/>
          </w:tcPr>
          <w:p w:rsidR="00171C26" w:rsidRPr="00004867" w:rsidRDefault="00171C26"/>
        </w:tc>
        <w:tc>
          <w:tcPr>
            <w:tcW w:w="5220" w:type="dxa"/>
          </w:tcPr>
          <w:p w:rsidR="00171C26" w:rsidRPr="00004867" w:rsidRDefault="00171C26" w:rsidP="005E7CC7"/>
        </w:tc>
      </w:tr>
    </w:tbl>
    <w:p w:rsidR="00CE6C31" w:rsidRPr="00004867" w:rsidRDefault="00CE6C31" w:rsidP="00CE6C31"/>
    <w:p w:rsidR="00CE7644" w:rsidRDefault="00CE7644">
      <w:pPr>
        <w:spacing w:after="0"/>
      </w:pPr>
      <w:r>
        <w:br w:type="page"/>
      </w:r>
      <w:bookmarkStart w:id="0" w:name="_GoBack"/>
      <w:bookmarkEnd w:id="0"/>
    </w:p>
    <w:p w:rsidR="00CE6C31" w:rsidRPr="00107072" w:rsidRDefault="007265D3" w:rsidP="00CE6C31">
      <w:pPr>
        <w:rPr>
          <w:b/>
          <w:sz w:val="32"/>
          <w:szCs w:val="32"/>
        </w:rPr>
      </w:pPr>
      <w:r w:rsidRPr="00107072">
        <w:rPr>
          <w:b/>
          <w:sz w:val="32"/>
          <w:szCs w:val="32"/>
        </w:rPr>
        <w:lastRenderedPageBreak/>
        <w:t xml:space="preserve">Table </w:t>
      </w:r>
      <w:proofErr w:type="gramStart"/>
      <w:r w:rsidRPr="00107072">
        <w:rPr>
          <w:b/>
          <w:sz w:val="32"/>
          <w:szCs w:val="32"/>
        </w:rPr>
        <w:t>Of</w:t>
      </w:r>
      <w:proofErr w:type="gramEnd"/>
      <w:r w:rsidRPr="00107072">
        <w:rPr>
          <w:b/>
          <w:sz w:val="32"/>
          <w:szCs w:val="32"/>
        </w:rPr>
        <w:t xml:space="preserve"> Contents</w:t>
      </w:r>
    </w:p>
    <w:p w:rsidR="00665E43" w:rsidRDefault="007265D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 w:rsidRPr="00004867">
        <w:fldChar w:fldCharType="begin"/>
      </w:r>
      <w:r w:rsidRPr="00004867">
        <w:instrText xml:space="preserve"> TOC \o "1-3" \u </w:instrText>
      </w:r>
      <w:r w:rsidRPr="00004867">
        <w:fldChar w:fldCharType="separate"/>
      </w:r>
      <w:r w:rsidR="00665E43">
        <w:rPr>
          <w:noProof/>
        </w:rPr>
        <w:t>1.</w:t>
      </w:r>
      <w:r w:rsidR="00665E43"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 w:rsidR="00665E43">
        <w:rPr>
          <w:noProof/>
        </w:rPr>
        <w:t>Introduction</w:t>
      </w:r>
      <w:r w:rsidR="00665E43">
        <w:rPr>
          <w:noProof/>
        </w:rPr>
        <w:tab/>
      </w:r>
      <w:r w:rsidR="00665E43">
        <w:rPr>
          <w:noProof/>
        </w:rPr>
        <w:fldChar w:fldCharType="begin"/>
      </w:r>
      <w:r w:rsidR="00665E43">
        <w:rPr>
          <w:noProof/>
        </w:rPr>
        <w:instrText xml:space="preserve"> PAGEREF _Toc422823233 \h </w:instrText>
      </w:r>
      <w:r w:rsidR="00665E43">
        <w:rPr>
          <w:noProof/>
        </w:rPr>
      </w:r>
      <w:r w:rsidR="00665E43">
        <w:rPr>
          <w:noProof/>
        </w:rPr>
        <w:fldChar w:fldCharType="separate"/>
      </w:r>
      <w:r w:rsidR="00995239">
        <w:rPr>
          <w:noProof/>
        </w:rPr>
        <w:t>3</w:t>
      </w:r>
      <w:r w:rsidR="00665E43">
        <w:rPr>
          <w:noProof/>
        </w:rPr>
        <w:fldChar w:fldCharType="end"/>
      </w:r>
    </w:p>
    <w:p w:rsidR="00665E43" w:rsidRDefault="00665E43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_Toc422823234 \h </w:instrText>
      </w:r>
      <w:r>
        <w:rPr>
          <w:noProof/>
        </w:rPr>
      </w:r>
      <w:r>
        <w:rPr>
          <w:noProof/>
        </w:rPr>
        <w:fldChar w:fldCharType="separate"/>
      </w:r>
      <w:r w:rsidR="00995239">
        <w:rPr>
          <w:noProof/>
        </w:rPr>
        <w:t>3</w:t>
      </w:r>
      <w:r>
        <w:rPr>
          <w:noProof/>
        </w:rPr>
        <w:fldChar w:fldCharType="end"/>
      </w:r>
    </w:p>
    <w:p w:rsidR="00665E43" w:rsidRDefault="00665E43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Release 1.0.60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_Toc422823235 \h </w:instrText>
      </w:r>
      <w:r>
        <w:rPr>
          <w:noProof/>
        </w:rPr>
      </w:r>
      <w:r>
        <w:rPr>
          <w:noProof/>
        </w:rPr>
        <w:fldChar w:fldCharType="separate"/>
      </w:r>
      <w:r w:rsidR="00995239">
        <w:rPr>
          <w:noProof/>
        </w:rPr>
        <w:t>3</w:t>
      </w:r>
      <w:r>
        <w:rPr>
          <w:noProof/>
        </w:rPr>
        <w:fldChar w:fldCharType="end"/>
      </w:r>
    </w:p>
    <w:p w:rsidR="00665E43" w:rsidRDefault="00665E43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Tool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_Toc422823236 \h </w:instrText>
      </w:r>
      <w:r>
        <w:rPr>
          <w:noProof/>
        </w:rPr>
      </w:r>
      <w:r>
        <w:rPr>
          <w:noProof/>
        </w:rPr>
        <w:fldChar w:fldCharType="separate"/>
      </w:r>
      <w:r w:rsidR="00995239">
        <w:rPr>
          <w:noProof/>
        </w:rPr>
        <w:t>3</w:t>
      </w:r>
      <w:r>
        <w:rPr>
          <w:noProof/>
        </w:rPr>
        <w:fldChar w:fldCharType="end"/>
      </w:r>
    </w:p>
    <w:p w:rsidR="00665E43" w:rsidRDefault="00665E43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</w:pPr>
      <w:r>
        <w:rPr>
          <w:noProof/>
        </w:rPr>
        <w:t>2.1.2.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BE"/>
        </w:rPr>
        <w:tab/>
      </w:r>
      <w:r>
        <w:rPr>
          <w:noProof/>
        </w:rPr>
        <w:t>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_Toc422823237 \h </w:instrText>
      </w:r>
      <w:r>
        <w:rPr>
          <w:noProof/>
        </w:rPr>
      </w:r>
      <w:r>
        <w:rPr>
          <w:noProof/>
        </w:rPr>
        <w:fldChar w:fldCharType="separate"/>
      </w:r>
      <w:r w:rsidR="00995239">
        <w:rPr>
          <w:noProof/>
        </w:rPr>
        <w:t>3</w:t>
      </w:r>
      <w:r>
        <w:rPr>
          <w:noProof/>
        </w:rPr>
        <w:fldChar w:fldCharType="end"/>
      </w:r>
    </w:p>
    <w:p w:rsidR="007265D3" w:rsidRPr="00004867" w:rsidRDefault="007265D3" w:rsidP="00CE6C31">
      <w:r w:rsidRPr="00004867">
        <w:fldChar w:fldCharType="end"/>
      </w:r>
    </w:p>
    <w:p w:rsidR="007265D3" w:rsidRPr="00004867" w:rsidRDefault="007265D3" w:rsidP="00CE6C31"/>
    <w:p w:rsidR="007265D3" w:rsidRDefault="007265D3" w:rsidP="00CE6C31">
      <w:r w:rsidRPr="00004867">
        <w:br w:type="page"/>
      </w:r>
    </w:p>
    <w:p w:rsidR="00D37F58" w:rsidRDefault="00D37F58" w:rsidP="00D37F58">
      <w:pPr>
        <w:pStyle w:val="Heading1"/>
      </w:pPr>
      <w:bookmarkStart w:id="1" w:name="_Toc422823233"/>
      <w:r w:rsidRPr="00004867">
        <w:lastRenderedPageBreak/>
        <w:t>Introduction</w:t>
      </w:r>
      <w:bookmarkEnd w:id="1"/>
    </w:p>
    <w:p w:rsidR="00107072" w:rsidRPr="00107072" w:rsidRDefault="00107072" w:rsidP="00107072">
      <w:r>
        <w:t xml:space="preserve">This document is the product release information document for ERTMSFormalSpecs.  </w:t>
      </w:r>
    </w:p>
    <w:p w:rsidR="00885A68" w:rsidRDefault="00107072" w:rsidP="00885A68">
      <w:pPr>
        <w:pStyle w:val="Heading1"/>
      </w:pPr>
      <w:bookmarkStart w:id="2" w:name="_Toc422823234"/>
      <w:r>
        <w:t>Releases</w:t>
      </w:r>
      <w:bookmarkEnd w:id="2"/>
    </w:p>
    <w:p w:rsidR="00107072" w:rsidRDefault="00107072" w:rsidP="00107072">
      <w:pPr>
        <w:pStyle w:val="Heading2"/>
      </w:pPr>
      <w:bookmarkStart w:id="3" w:name="_Toc422823235"/>
      <w:r>
        <w:t>Release 1.0.60</w:t>
      </w:r>
      <w:bookmarkEnd w:id="3"/>
    </w:p>
    <w:p w:rsidR="00107072" w:rsidRDefault="00107072" w:rsidP="00107072">
      <w:pPr>
        <w:pStyle w:val="Heading3"/>
        <w:rPr>
          <w:sz w:val="22"/>
          <w:szCs w:val="22"/>
        </w:rPr>
      </w:pPr>
      <w:bookmarkStart w:id="4" w:name="_Toc422823236"/>
      <w:r>
        <w:t>Tool</w:t>
      </w:r>
      <w:bookmarkEnd w:id="4"/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Syntax highlighting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 xml:space="preserve">Reviewed the way the </w:t>
      </w:r>
      <w:proofErr w:type="spellStart"/>
      <w:r>
        <w:t>MoreInfo</w:t>
      </w:r>
      <w:proofErr w:type="spellEnd"/>
      <w:r>
        <w:t xml:space="preserve"> view is displayed, to get clean indentation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EFS no longer request to save when no modification is done on the model (</w:t>
      </w:r>
      <w:hyperlink r:id="rId9" w:history="1">
        <w:r>
          <w:rPr>
            <w:rStyle w:val="Hyperlink"/>
          </w:rPr>
          <w:t>https://github.com/openETCS/ERTMSFormalSpecs/issues/469</w:t>
        </w:r>
      </w:hyperlink>
      <w:r>
        <w:t xml:space="preserve"> )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Fixed issues when refactoring. Also allows to clean up the complete model (</w:t>
      </w:r>
    </w:p>
    <w:p w:rsidR="00107072" w:rsidRDefault="00107072" w:rsidP="00107072">
      <w:pPr>
        <w:pStyle w:val="ListParagraph"/>
        <w:numPr>
          <w:ilvl w:val="0"/>
          <w:numId w:val="41"/>
        </w:numPr>
      </w:pPr>
      <w:r>
        <w:t>Added the actual value in the structure editor (</w:t>
      </w:r>
      <w:hyperlink r:id="rId10" w:history="1">
        <w:r>
          <w:rPr>
            <w:rStyle w:val="Hyperlink"/>
          </w:rPr>
          <w:t>https://github.com/openETCS/ERTMSFormalSpecs/issues/605</w:t>
        </w:r>
      </w:hyperlink>
      <w:r>
        <w:t xml:space="preserve"> and </w:t>
      </w:r>
      <w:hyperlink r:id="rId11" w:history="1">
        <w:r>
          <w:rPr>
            <w:rStyle w:val="Hyperlink"/>
          </w:rPr>
          <w:t>https://github.com/openETCS/ERTMSFormalSpecs/issues/608</w:t>
        </w:r>
      </w:hyperlink>
      <w:r>
        <w:t xml:space="preserve"> )</w:t>
      </w:r>
    </w:p>
    <w:p w:rsidR="00107072" w:rsidRDefault="00107072" w:rsidP="00107072">
      <w:pPr>
        <w:pStyle w:val="Heading3"/>
      </w:pPr>
      <w:bookmarkStart w:id="5" w:name="_Toc422823237"/>
      <w:r>
        <w:t>Model</w:t>
      </w:r>
      <w:bookmarkEnd w:id="5"/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New brake handling model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Refactoring the way Monitoring type hare handled</w:t>
      </w:r>
    </w:p>
    <w:p w:rsidR="00107072" w:rsidRDefault="00107072" w:rsidP="00107072">
      <w:pPr>
        <w:pStyle w:val="ListParagraph"/>
        <w:numPr>
          <w:ilvl w:val="0"/>
          <w:numId w:val="42"/>
        </w:numPr>
      </w:pPr>
      <w:r>
        <w:t>Wrong range for Q_NV_LOCACC (</w:t>
      </w:r>
      <w:hyperlink r:id="rId12" w:history="1">
        <w:r>
          <w:rPr>
            <w:rStyle w:val="Hyperlink"/>
          </w:rPr>
          <w:t>https://github.com/openETCS/ERTMSFormalSpecs/issues/611</w:t>
        </w:r>
      </w:hyperlink>
      <w:r>
        <w:t xml:space="preserve"> )</w:t>
      </w:r>
    </w:p>
    <w:p w:rsidR="00107072" w:rsidRPr="00107072" w:rsidRDefault="00107072" w:rsidP="00107072"/>
    <w:p w:rsidR="00107072" w:rsidRPr="00107072" w:rsidRDefault="00107072" w:rsidP="00107072"/>
    <w:p w:rsidR="006E7D3C" w:rsidRPr="00107072" w:rsidRDefault="006E7D3C" w:rsidP="003804E3">
      <w:pPr>
        <w:jc w:val="center"/>
        <w:rPr>
          <w:i/>
        </w:rPr>
      </w:pPr>
    </w:p>
    <w:p w:rsidR="00CA01D9" w:rsidRPr="00004867" w:rsidRDefault="00CA01D9" w:rsidP="003804E3">
      <w:pPr>
        <w:jc w:val="center"/>
        <w:rPr>
          <w:i/>
        </w:rPr>
      </w:pPr>
      <w:r w:rsidRPr="00004867">
        <w:rPr>
          <w:i/>
        </w:rPr>
        <w:t>End of Document</w:t>
      </w:r>
    </w:p>
    <w:sectPr w:rsidR="00CA01D9" w:rsidRPr="00004867" w:rsidSect="0003067B">
      <w:headerReference w:type="default" r:id="rId13"/>
      <w:footerReference w:type="default" r:id="rId14"/>
      <w:footerReference w:type="first" r:id="rId1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7DB6" w:rsidRDefault="00AB7DB6">
      <w:r>
        <w:separator/>
      </w:r>
    </w:p>
  </w:endnote>
  <w:endnote w:type="continuationSeparator" w:id="0">
    <w:p w:rsidR="00AB7DB6" w:rsidRDefault="00AB7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03067B" w:rsidTr="00D76617">
      <w:tc>
        <w:tcPr>
          <w:tcW w:w="1668" w:type="dxa"/>
        </w:tcPr>
        <w:p w:rsidR="0003067B" w:rsidRDefault="0003067B" w:rsidP="00D76617">
          <w:pPr>
            <w:pStyle w:val="Footer"/>
            <w:jc w:val="both"/>
          </w:pPr>
          <w:r>
            <w:rPr>
              <w:sz w:val="16"/>
              <w:szCs w:val="16"/>
            </w:rPr>
            <w:t>Rev : 1.0</w:t>
          </w:r>
          <w:r w:rsidR="00D76617">
            <w:rPr>
              <w:sz w:val="16"/>
              <w:szCs w:val="16"/>
            </w:rPr>
            <w:t xml:space="preserve"> - </w:t>
          </w:r>
          <w:r w:rsidR="00D76617" w:rsidRPr="006E6853">
            <w:rPr>
              <w:sz w:val="16"/>
              <w:szCs w:val="16"/>
            </w:rPr>
            <w:fldChar w:fldCharType="begin"/>
          </w:r>
          <w:r w:rsidR="00D76617" w:rsidRPr="006E6853">
            <w:rPr>
              <w:sz w:val="16"/>
              <w:szCs w:val="16"/>
            </w:rPr>
            <w:instrText xml:space="preserve"> DATE \@ "d/MM/yyyy" </w:instrText>
          </w:r>
          <w:r w:rsidR="00D76617" w:rsidRPr="006E6853">
            <w:rPr>
              <w:sz w:val="16"/>
              <w:szCs w:val="16"/>
            </w:rPr>
            <w:fldChar w:fldCharType="separate"/>
          </w:r>
          <w:r w:rsidR="00995239">
            <w:rPr>
              <w:noProof/>
              <w:sz w:val="16"/>
              <w:szCs w:val="16"/>
            </w:rPr>
            <w:t>23/06/2015</w:t>
          </w:r>
          <w:r w:rsidR="00D76617"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03067B" w:rsidRDefault="00AB7DB6" w:rsidP="00D76617">
          <w:pPr>
            <w:pStyle w:val="Footer"/>
            <w:jc w:val="center"/>
          </w:pPr>
          <w:sdt>
            <w:sdtPr>
              <w:alias w:val="Title"/>
              <w:tag w:val=""/>
              <w:id w:val="167160267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03067B" w:rsidRDefault="0003067B" w:rsidP="00D76617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995239">
            <w:rPr>
              <w:noProof/>
              <w:sz w:val="16"/>
              <w:szCs w:val="16"/>
              <w:lang w:val="en-GB"/>
            </w:rPr>
            <w:t>3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995239">
            <w:rPr>
              <w:noProof/>
              <w:sz w:val="16"/>
              <w:szCs w:val="16"/>
              <w:lang w:val="en-GB"/>
            </w:rPr>
            <w:t>3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03067B" w:rsidRDefault="0003067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80" w:type="dxa"/>
      <w:tblLook w:val="04A0" w:firstRow="1" w:lastRow="0" w:firstColumn="1" w:lastColumn="0" w:noHBand="0" w:noVBand="1"/>
    </w:tblPr>
    <w:tblGrid>
      <w:gridCol w:w="1668"/>
      <w:gridCol w:w="6378"/>
      <w:gridCol w:w="1134"/>
    </w:tblGrid>
    <w:tr w:rsidR="00D76617" w:rsidTr="00971E83">
      <w:tc>
        <w:tcPr>
          <w:tcW w:w="1668" w:type="dxa"/>
        </w:tcPr>
        <w:p w:rsidR="00D76617" w:rsidRDefault="00D76617" w:rsidP="00971E83">
          <w:pPr>
            <w:pStyle w:val="Footer"/>
            <w:jc w:val="both"/>
          </w:pPr>
          <w:r>
            <w:rPr>
              <w:sz w:val="16"/>
              <w:szCs w:val="16"/>
            </w:rPr>
            <w:t xml:space="preserve">Rev : 1.0 - </w:t>
          </w:r>
          <w:r w:rsidRPr="006E6853">
            <w:rPr>
              <w:sz w:val="16"/>
              <w:szCs w:val="16"/>
            </w:rPr>
            <w:fldChar w:fldCharType="begin"/>
          </w:r>
          <w:r w:rsidRPr="006E6853">
            <w:rPr>
              <w:sz w:val="16"/>
              <w:szCs w:val="16"/>
            </w:rPr>
            <w:instrText xml:space="preserve"> DATE \@ "d/MM/yyyy" </w:instrText>
          </w:r>
          <w:r w:rsidRPr="006E6853">
            <w:rPr>
              <w:sz w:val="16"/>
              <w:szCs w:val="16"/>
            </w:rPr>
            <w:fldChar w:fldCharType="separate"/>
          </w:r>
          <w:r w:rsidR="00995239">
            <w:rPr>
              <w:noProof/>
              <w:sz w:val="16"/>
              <w:szCs w:val="16"/>
            </w:rPr>
            <w:t>23/06/2015</w:t>
          </w:r>
          <w:r w:rsidRPr="006E6853">
            <w:rPr>
              <w:sz w:val="16"/>
              <w:szCs w:val="16"/>
            </w:rPr>
            <w:fldChar w:fldCharType="end"/>
          </w:r>
        </w:p>
      </w:tc>
      <w:tc>
        <w:tcPr>
          <w:tcW w:w="6378" w:type="dxa"/>
        </w:tcPr>
        <w:p w:rsidR="00D76617" w:rsidRDefault="00AB7DB6" w:rsidP="00971E83">
          <w:pPr>
            <w:pStyle w:val="Footer"/>
            <w:jc w:val="center"/>
          </w:pPr>
          <w:sdt>
            <w:sdtPr>
              <w:alias w:val="Title"/>
              <w:tag w:val=""/>
              <w:id w:val="1131130690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134" w:type="dxa"/>
        </w:tcPr>
        <w:p w:rsidR="00D76617" w:rsidRDefault="00D76617" w:rsidP="00971E83">
          <w:pPr>
            <w:pStyle w:val="Footer"/>
            <w:jc w:val="right"/>
          </w:pPr>
          <w:r w:rsidRPr="006E6853">
            <w:rPr>
              <w:sz w:val="16"/>
              <w:szCs w:val="16"/>
              <w:lang w:val="en-GB"/>
            </w:rPr>
            <w:t xml:space="preserve">Page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PAGE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995239">
            <w:rPr>
              <w:noProof/>
              <w:sz w:val="16"/>
              <w:szCs w:val="16"/>
              <w:lang w:val="en-GB"/>
            </w:rPr>
            <w:t>1</w:t>
          </w:r>
          <w:r w:rsidRPr="006E6853">
            <w:rPr>
              <w:sz w:val="16"/>
              <w:szCs w:val="16"/>
              <w:lang w:val="en-GB"/>
            </w:rPr>
            <w:fldChar w:fldCharType="end"/>
          </w:r>
          <w:r w:rsidRPr="006E6853">
            <w:rPr>
              <w:sz w:val="16"/>
              <w:szCs w:val="16"/>
              <w:lang w:val="en-GB"/>
            </w:rPr>
            <w:t xml:space="preserve"> of </w:t>
          </w:r>
          <w:r w:rsidRPr="006E6853">
            <w:rPr>
              <w:sz w:val="16"/>
              <w:szCs w:val="16"/>
              <w:lang w:val="en-GB"/>
            </w:rPr>
            <w:fldChar w:fldCharType="begin"/>
          </w:r>
          <w:r w:rsidRPr="006E6853">
            <w:rPr>
              <w:sz w:val="16"/>
              <w:szCs w:val="16"/>
              <w:lang w:val="en-GB"/>
            </w:rPr>
            <w:instrText xml:space="preserve"> NUMPAGES   \* MERGEFORMAT </w:instrText>
          </w:r>
          <w:r w:rsidRPr="006E6853">
            <w:rPr>
              <w:sz w:val="16"/>
              <w:szCs w:val="16"/>
              <w:lang w:val="en-GB"/>
            </w:rPr>
            <w:fldChar w:fldCharType="separate"/>
          </w:r>
          <w:r w:rsidR="00995239">
            <w:rPr>
              <w:noProof/>
              <w:sz w:val="16"/>
              <w:szCs w:val="16"/>
              <w:lang w:val="en-GB"/>
            </w:rPr>
            <w:t>3</w:t>
          </w:r>
          <w:r w:rsidRPr="006E6853">
            <w:rPr>
              <w:sz w:val="16"/>
              <w:szCs w:val="16"/>
              <w:lang w:val="en-GB"/>
            </w:rPr>
            <w:fldChar w:fldCharType="end"/>
          </w:r>
        </w:p>
      </w:tc>
    </w:tr>
  </w:tbl>
  <w:p w:rsidR="00D76617" w:rsidRDefault="00D7661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7DB6" w:rsidRDefault="00AB7DB6">
      <w:r>
        <w:separator/>
      </w:r>
    </w:p>
  </w:footnote>
  <w:footnote w:type="continuationSeparator" w:id="0">
    <w:p w:rsidR="00AB7DB6" w:rsidRDefault="00AB7D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668"/>
      <w:gridCol w:w="5897"/>
      <w:gridCol w:w="1497"/>
    </w:tblGrid>
    <w:tr w:rsidR="009B4D1C" w:rsidTr="00D76617">
      <w:tc>
        <w:tcPr>
          <w:tcW w:w="1668" w:type="dxa"/>
          <w:vAlign w:val="center"/>
        </w:tcPr>
        <w:p w:rsidR="009B4D1C" w:rsidRPr="006E6853" w:rsidRDefault="00D76617" w:rsidP="0003067B">
          <w:pPr>
            <w:pStyle w:val="Header"/>
            <w:rPr>
              <w:sz w:val="16"/>
              <w:szCs w:val="16"/>
            </w:rPr>
          </w:pPr>
          <w:r>
            <w:rPr>
              <w:noProof/>
              <w:sz w:val="16"/>
              <w:szCs w:val="16"/>
              <w:lang w:val="fr-BE"/>
            </w:rPr>
            <w:drawing>
              <wp:inline distT="0" distB="0" distL="0" distR="0" wp14:anchorId="4A46C78B" wp14:editId="18620F4B">
                <wp:extent cx="906131" cy="330200"/>
                <wp:effectExtent l="0" t="0" r="889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rtms-logo_rvb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5631" cy="3300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40" w:type="dxa"/>
          <w:vAlign w:val="center"/>
        </w:tcPr>
        <w:p w:rsidR="009B4D1C" w:rsidRPr="00290AD1" w:rsidRDefault="00AB7DB6" w:rsidP="0003067B">
          <w:pPr>
            <w:pStyle w:val="Header"/>
            <w:jc w:val="center"/>
          </w:pPr>
          <w:sdt>
            <w:sdtPr>
              <w:alias w:val="Title"/>
              <w:tag w:val=""/>
              <w:id w:val="524299848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107072">
                <w:rPr>
                  <w:lang w:val="fr-BE"/>
                </w:rPr>
                <w:t>ERTMSFormalSpecs – Product release info</w:t>
              </w:r>
            </w:sdtContent>
          </w:sdt>
        </w:p>
      </w:tc>
      <w:tc>
        <w:tcPr>
          <w:tcW w:w="1512" w:type="dxa"/>
          <w:vAlign w:val="center"/>
        </w:tcPr>
        <w:p w:rsidR="009B4D1C" w:rsidRDefault="009B4D1C" w:rsidP="0003067B">
          <w:pPr>
            <w:pStyle w:val="Header"/>
            <w:jc w:val="center"/>
          </w:pPr>
        </w:p>
      </w:tc>
    </w:tr>
  </w:tbl>
  <w:p w:rsidR="009B4D1C" w:rsidRDefault="009B4D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254B7"/>
    <w:multiLevelType w:val="hybridMultilevel"/>
    <w:tmpl w:val="780CC2B8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>
    <w:nsid w:val="037B4753"/>
    <w:multiLevelType w:val="hybridMultilevel"/>
    <w:tmpl w:val="0CBE11E0"/>
    <w:lvl w:ilvl="0" w:tplc="04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">
    <w:nsid w:val="03FE46F5"/>
    <w:multiLevelType w:val="hybridMultilevel"/>
    <w:tmpl w:val="BC244F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562E2"/>
    <w:multiLevelType w:val="hybridMultilevel"/>
    <w:tmpl w:val="8A625B38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873ED8"/>
    <w:multiLevelType w:val="hybridMultilevel"/>
    <w:tmpl w:val="6B5E941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DC16013"/>
    <w:multiLevelType w:val="hybridMultilevel"/>
    <w:tmpl w:val="8FC2A65C"/>
    <w:lvl w:ilvl="0" w:tplc="AE28C678">
      <w:start w:val="1"/>
      <w:numFmt w:val="decimal"/>
      <w:pStyle w:val="Pro98Question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BA02DB"/>
    <w:multiLevelType w:val="hybridMultilevel"/>
    <w:tmpl w:val="5D8A0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F113F"/>
    <w:multiLevelType w:val="hybridMultilevel"/>
    <w:tmpl w:val="A5681D5A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552C3A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>
    <w:nsid w:val="1E000CEE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20214DCC"/>
    <w:multiLevelType w:val="hybridMultilevel"/>
    <w:tmpl w:val="AB66ECF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C96FD2"/>
    <w:multiLevelType w:val="multilevel"/>
    <w:tmpl w:val="FC04E5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27680BFA"/>
    <w:multiLevelType w:val="hybridMultilevel"/>
    <w:tmpl w:val="5A4474C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8A9139C"/>
    <w:multiLevelType w:val="hybridMultilevel"/>
    <w:tmpl w:val="DA94F454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546B5A"/>
    <w:multiLevelType w:val="hybridMultilevel"/>
    <w:tmpl w:val="35F4646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18E4122"/>
    <w:multiLevelType w:val="hybridMultilevel"/>
    <w:tmpl w:val="D1809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E962C5"/>
    <w:multiLevelType w:val="hybridMultilevel"/>
    <w:tmpl w:val="0F2A2A9C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5C352E">
      <w:start w:val="2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A6751E0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3BC705A3"/>
    <w:multiLevelType w:val="hybridMultilevel"/>
    <w:tmpl w:val="F1A8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E381C96"/>
    <w:multiLevelType w:val="hybridMultilevel"/>
    <w:tmpl w:val="9FC49A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64A41FB"/>
    <w:multiLevelType w:val="hybridMultilevel"/>
    <w:tmpl w:val="D3F6130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FE26A4"/>
    <w:multiLevelType w:val="hybridMultilevel"/>
    <w:tmpl w:val="218EBCDC"/>
    <w:lvl w:ilvl="0" w:tplc="4B28B4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2554B0A"/>
    <w:multiLevelType w:val="hybridMultilevel"/>
    <w:tmpl w:val="00787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4545B04"/>
    <w:multiLevelType w:val="multilevel"/>
    <w:tmpl w:val="A440BA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>
    <w:nsid w:val="59EA410C"/>
    <w:multiLevelType w:val="hybridMultilevel"/>
    <w:tmpl w:val="5782B11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A646D78"/>
    <w:multiLevelType w:val="hybridMultilevel"/>
    <w:tmpl w:val="DE120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E84DC6"/>
    <w:multiLevelType w:val="hybridMultilevel"/>
    <w:tmpl w:val="8AC4E6B8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F80AA6">
      <w:numFmt w:val="bullet"/>
      <w:lvlText w:val=""/>
      <w:lvlJc w:val="left"/>
      <w:pPr>
        <w:tabs>
          <w:tab w:val="num" w:pos="1785"/>
        </w:tabs>
        <w:ind w:left="1785" w:hanging="705"/>
      </w:pPr>
      <w:rPr>
        <w:rFonts w:ascii="Symbol" w:eastAsia="Times New Roman" w:hAnsi="Symbol" w:cs="Times New Roman" w:hint="default"/>
      </w:r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E4768D"/>
    <w:multiLevelType w:val="hybridMultilevel"/>
    <w:tmpl w:val="B574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057D5"/>
    <w:multiLevelType w:val="hybridMultilevel"/>
    <w:tmpl w:val="9664E096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FB1D67"/>
    <w:multiLevelType w:val="hybridMultilevel"/>
    <w:tmpl w:val="7F323ED8"/>
    <w:lvl w:ilvl="0" w:tplc="08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0893B99"/>
    <w:multiLevelType w:val="multilevel"/>
    <w:tmpl w:val="65528D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>
    <w:nsid w:val="62243DF5"/>
    <w:multiLevelType w:val="hybridMultilevel"/>
    <w:tmpl w:val="204ED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34527D4"/>
    <w:multiLevelType w:val="hybridMultilevel"/>
    <w:tmpl w:val="376CA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4B8267C"/>
    <w:multiLevelType w:val="hybridMultilevel"/>
    <w:tmpl w:val="38709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386577"/>
    <w:multiLevelType w:val="multilevel"/>
    <w:tmpl w:val="1518AE1A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700"/>
        </w:tabs>
        <w:ind w:left="226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>
    <w:nsid w:val="6BD6314C"/>
    <w:multiLevelType w:val="multilevel"/>
    <w:tmpl w:val="DAA8D7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>
    <w:nsid w:val="6BEE5FFF"/>
    <w:multiLevelType w:val="multilevel"/>
    <w:tmpl w:val="3AFC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37">
    <w:nsid w:val="6DFB1678"/>
    <w:multiLevelType w:val="hybridMultilevel"/>
    <w:tmpl w:val="F0D4AAFE"/>
    <w:lvl w:ilvl="0" w:tplc="F0AC90F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1FB01F3"/>
    <w:multiLevelType w:val="multilevel"/>
    <w:tmpl w:val="D7F0954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9">
    <w:nsid w:val="763C2952"/>
    <w:multiLevelType w:val="hybridMultilevel"/>
    <w:tmpl w:val="74C653F6"/>
    <w:lvl w:ilvl="0" w:tplc="C486F47A">
      <w:start w:val="2"/>
      <w:numFmt w:val="upperLetter"/>
      <w:lvlText w:val="(%1)"/>
      <w:lvlJc w:val="left"/>
      <w:pPr>
        <w:tabs>
          <w:tab w:val="num" w:pos="1980"/>
        </w:tabs>
        <w:ind w:left="1980" w:hanging="54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0">
    <w:nsid w:val="79160504"/>
    <w:multiLevelType w:val="hybridMultilevel"/>
    <w:tmpl w:val="45A67A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FBA516F"/>
    <w:multiLevelType w:val="hybridMultilevel"/>
    <w:tmpl w:val="9796F5A4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1"/>
  </w:num>
  <w:num w:numId="3">
    <w:abstractNumId w:val="23"/>
  </w:num>
  <w:num w:numId="4">
    <w:abstractNumId w:val="35"/>
  </w:num>
  <w:num w:numId="5">
    <w:abstractNumId w:val="12"/>
  </w:num>
  <w:num w:numId="6">
    <w:abstractNumId w:val="28"/>
  </w:num>
  <w:num w:numId="7">
    <w:abstractNumId w:val="14"/>
  </w:num>
  <w:num w:numId="8">
    <w:abstractNumId w:val="10"/>
  </w:num>
  <w:num w:numId="9">
    <w:abstractNumId w:val="18"/>
  </w:num>
  <w:num w:numId="10">
    <w:abstractNumId w:val="22"/>
  </w:num>
  <w:num w:numId="11">
    <w:abstractNumId w:val="40"/>
  </w:num>
  <w:num w:numId="12">
    <w:abstractNumId w:val="5"/>
  </w:num>
  <w:num w:numId="13">
    <w:abstractNumId w:val="8"/>
  </w:num>
  <w:num w:numId="14">
    <w:abstractNumId w:val="29"/>
  </w:num>
  <w:num w:numId="15">
    <w:abstractNumId w:val="13"/>
  </w:num>
  <w:num w:numId="16">
    <w:abstractNumId w:val="41"/>
  </w:num>
  <w:num w:numId="17">
    <w:abstractNumId w:val="16"/>
  </w:num>
  <w:num w:numId="18">
    <w:abstractNumId w:val="24"/>
  </w:num>
  <w:num w:numId="19">
    <w:abstractNumId w:val="9"/>
  </w:num>
  <w:num w:numId="20">
    <w:abstractNumId w:val="38"/>
  </w:num>
  <w:num w:numId="21">
    <w:abstractNumId w:val="17"/>
  </w:num>
  <w:num w:numId="22">
    <w:abstractNumId w:val="36"/>
  </w:num>
  <w:num w:numId="23">
    <w:abstractNumId w:val="30"/>
  </w:num>
  <w:num w:numId="24">
    <w:abstractNumId w:val="34"/>
  </w:num>
  <w:num w:numId="25">
    <w:abstractNumId w:val="7"/>
  </w:num>
  <w:num w:numId="26">
    <w:abstractNumId w:val="4"/>
  </w:num>
  <w:num w:numId="27">
    <w:abstractNumId w:val="21"/>
  </w:num>
  <w:num w:numId="28">
    <w:abstractNumId w:val="39"/>
  </w:num>
  <w:num w:numId="29">
    <w:abstractNumId w:val="25"/>
  </w:num>
  <w:num w:numId="30">
    <w:abstractNumId w:val="32"/>
  </w:num>
  <w:num w:numId="31">
    <w:abstractNumId w:val="31"/>
  </w:num>
  <w:num w:numId="32">
    <w:abstractNumId w:val="15"/>
  </w:num>
  <w:num w:numId="33">
    <w:abstractNumId w:val="6"/>
  </w:num>
  <w:num w:numId="34">
    <w:abstractNumId w:val="37"/>
  </w:num>
  <w:num w:numId="35">
    <w:abstractNumId w:val="33"/>
  </w:num>
  <w:num w:numId="36">
    <w:abstractNumId w:val="19"/>
  </w:num>
  <w:num w:numId="37">
    <w:abstractNumId w:val="3"/>
  </w:num>
  <w:num w:numId="38">
    <w:abstractNumId w:val="0"/>
  </w:num>
  <w:num w:numId="39">
    <w:abstractNumId w:val="27"/>
  </w:num>
  <w:num w:numId="40">
    <w:abstractNumId w:val="1"/>
  </w:num>
  <w:num w:numId="41">
    <w:abstractNumId w:val="2"/>
  </w:num>
  <w:num w:numId="4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072"/>
    <w:rsid w:val="00002F61"/>
    <w:rsid w:val="00004867"/>
    <w:rsid w:val="000055E6"/>
    <w:rsid w:val="0000730E"/>
    <w:rsid w:val="00013276"/>
    <w:rsid w:val="00020F3F"/>
    <w:rsid w:val="00025062"/>
    <w:rsid w:val="00027AE8"/>
    <w:rsid w:val="0003067B"/>
    <w:rsid w:val="0003340A"/>
    <w:rsid w:val="00035398"/>
    <w:rsid w:val="00040A4F"/>
    <w:rsid w:val="00040CDF"/>
    <w:rsid w:val="00046DC8"/>
    <w:rsid w:val="00047322"/>
    <w:rsid w:val="0004747A"/>
    <w:rsid w:val="00050BAB"/>
    <w:rsid w:val="0005568B"/>
    <w:rsid w:val="00057427"/>
    <w:rsid w:val="00061FD6"/>
    <w:rsid w:val="0006210D"/>
    <w:rsid w:val="00063323"/>
    <w:rsid w:val="00066203"/>
    <w:rsid w:val="00071CE9"/>
    <w:rsid w:val="00073294"/>
    <w:rsid w:val="00080C06"/>
    <w:rsid w:val="000850FB"/>
    <w:rsid w:val="000915B6"/>
    <w:rsid w:val="00092FA1"/>
    <w:rsid w:val="000A0EAE"/>
    <w:rsid w:val="000A32CF"/>
    <w:rsid w:val="000B6947"/>
    <w:rsid w:val="000B6F3E"/>
    <w:rsid w:val="000C1D68"/>
    <w:rsid w:val="000C2424"/>
    <w:rsid w:val="000C6A79"/>
    <w:rsid w:val="000D12BE"/>
    <w:rsid w:val="000D444F"/>
    <w:rsid w:val="000D733B"/>
    <w:rsid w:val="000E1DAC"/>
    <w:rsid w:val="000E75FB"/>
    <w:rsid w:val="000F121C"/>
    <w:rsid w:val="000F5203"/>
    <w:rsid w:val="000F6965"/>
    <w:rsid w:val="000F7098"/>
    <w:rsid w:val="00101D62"/>
    <w:rsid w:val="00103C47"/>
    <w:rsid w:val="00104EC4"/>
    <w:rsid w:val="00107072"/>
    <w:rsid w:val="00111D3D"/>
    <w:rsid w:val="0011386B"/>
    <w:rsid w:val="00116A8F"/>
    <w:rsid w:val="00123CA7"/>
    <w:rsid w:val="001261B4"/>
    <w:rsid w:val="00126E52"/>
    <w:rsid w:val="001276E1"/>
    <w:rsid w:val="00132651"/>
    <w:rsid w:val="0013483C"/>
    <w:rsid w:val="00135F4B"/>
    <w:rsid w:val="0013601F"/>
    <w:rsid w:val="00137994"/>
    <w:rsid w:val="0014147F"/>
    <w:rsid w:val="0015044D"/>
    <w:rsid w:val="00151125"/>
    <w:rsid w:val="0015638D"/>
    <w:rsid w:val="001572E5"/>
    <w:rsid w:val="00157B15"/>
    <w:rsid w:val="001647FC"/>
    <w:rsid w:val="001654A0"/>
    <w:rsid w:val="00171C26"/>
    <w:rsid w:val="00174158"/>
    <w:rsid w:val="0017492F"/>
    <w:rsid w:val="00180DBC"/>
    <w:rsid w:val="001832D2"/>
    <w:rsid w:val="00183801"/>
    <w:rsid w:val="001877DA"/>
    <w:rsid w:val="00192081"/>
    <w:rsid w:val="00192A3C"/>
    <w:rsid w:val="00195FA5"/>
    <w:rsid w:val="001A0F38"/>
    <w:rsid w:val="001B22B5"/>
    <w:rsid w:val="001B384C"/>
    <w:rsid w:val="001B4048"/>
    <w:rsid w:val="001B5BA9"/>
    <w:rsid w:val="001B6A15"/>
    <w:rsid w:val="001C0F7A"/>
    <w:rsid w:val="001C196E"/>
    <w:rsid w:val="001D5B0B"/>
    <w:rsid w:val="001D5C18"/>
    <w:rsid w:val="001D6E14"/>
    <w:rsid w:val="001D7C24"/>
    <w:rsid w:val="001F1BF7"/>
    <w:rsid w:val="001F2313"/>
    <w:rsid w:val="001F73A1"/>
    <w:rsid w:val="00207A7D"/>
    <w:rsid w:val="00207BC4"/>
    <w:rsid w:val="00213F9C"/>
    <w:rsid w:val="00215A2E"/>
    <w:rsid w:val="00221DD3"/>
    <w:rsid w:val="002229B3"/>
    <w:rsid w:val="00224E9C"/>
    <w:rsid w:val="00225B12"/>
    <w:rsid w:val="00230FFB"/>
    <w:rsid w:val="0023132F"/>
    <w:rsid w:val="00236773"/>
    <w:rsid w:val="00237675"/>
    <w:rsid w:val="0023768E"/>
    <w:rsid w:val="00240107"/>
    <w:rsid w:val="00241982"/>
    <w:rsid w:val="00243F42"/>
    <w:rsid w:val="0024777F"/>
    <w:rsid w:val="002709C1"/>
    <w:rsid w:val="002778B9"/>
    <w:rsid w:val="00280E70"/>
    <w:rsid w:val="00283C47"/>
    <w:rsid w:val="002848A6"/>
    <w:rsid w:val="00290AD1"/>
    <w:rsid w:val="00296D1E"/>
    <w:rsid w:val="002A0AC4"/>
    <w:rsid w:val="002A5C6C"/>
    <w:rsid w:val="002A657A"/>
    <w:rsid w:val="002B1528"/>
    <w:rsid w:val="002B5C25"/>
    <w:rsid w:val="002C47D1"/>
    <w:rsid w:val="002C771D"/>
    <w:rsid w:val="002D046D"/>
    <w:rsid w:val="002D0CA3"/>
    <w:rsid w:val="002D3297"/>
    <w:rsid w:val="002D3779"/>
    <w:rsid w:val="002D4D07"/>
    <w:rsid w:val="002D5694"/>
    <w:rsid w:val="002E1DCE"/>
    <w:rsid w:val="002E40BA"/>
    <w:rsid w:val="002E6468"/>
    <w:rsid w:val="002E7922"/>
    <w:rsid w:val="002F0037"/>
    <w:rsid w:val="002F01AE"/>
    <w:rsid w:val="002F406F"/>
    <w:rsid w:val="00311056"/>
    <w:rsid w:val="0031157B"/>
    <w:rsid w:val="00312F65"/>
    <w:rsid w:val="00313EA1"/>
    <w:rsid w:val="00316154"/>
    <w:rsid w:val="00320F46"/>
    <w:rsid w:val="003216A5"/>
    <w:rsid w:val="00324754"/>
    <w:rsid w:val="003248B9"/>
    <w:rsid w:val="00325B62"/>
    <w:rsid w:val="00326B70"/>
    <w:rsid w:val="003279E4"/>
    <w:rsid w:val="00330417"/>
    <w:rsid w:val="00334691"/>
    <w:rsid w:val="00334E79"/>
    <w:rsid w:val="00336A03"/>
    <w:rsid w:val="0033788D"/>
    <w:rsid w:val="003423A8"/>
    <w:rsid w:val="003439FD"/>
    <w:rsid w:val="00344C14"/>
    <w:rsid w:val="003469ED"/>
    <w:rsid w:val="00347613"/>
    <w:rsid w:val="00347A10"/>
    <w:rsid w:val="00347FFA"/>
    <w:rsid w:val="00352618"/>
    <w:rsid w:val="003577CE"/>
    <w:rsid w:val="003623D3"/>
    <w:rsid w:val="0036469A"/>
    <w:rsid w:val="0038011A"/>
    <w:rsid w:val="003804E3"/>
    <w:rsid w:val="00380D4E"/>
    <w:rsid w:val="003826CE"/>
    <w:rsid w:val="00391087"/>
    <w:rsid w:val="003966C1"/>
    <w:rsid w:val="003A2AE0"/>
    <w:rsid w:val="003A30DD"/>
    <w:rsid w:val="003A4CA3"/>
    <w:rsid w:val="003A5DF2"/>
    <w:rsid w:val="003B0E92"/>
    <w:rsid w:val="003B26FB"/>
    <w:rsid w:val="003B2A40"/>
    <w:rsid w:val="003B2E0F"/>
    <w:rsid w:val="003B6211"/>
    <w:rsid w:val="003B6CF0"/>
    <w:rsid w:val="003B717A"/>
    <w:rsid w:val="003C2719"/>
    <w:rsid w:val="003C3839"/>
    <w:rsid w:val="003C3B67"/>
    <w:rsid w:val="003D3B7C"/>
    <w:rsid w:val="003D58FC"/>
    <w:rsid w:val="003F2839"/>
    <w:rsid w:val="003F3638"/>
    <w:rsid w:val="003F4224"/>
    <w:rsid w:val="003F49D9"/>
    <w:rsid w:val="003F560F"/>
    <w:rsid w:val="003F5BE1"/>
    <w:rsid w:val="003F7562"/>
    <w:rsid w:val="003F7BBC"/>
    <w:rsid w:val="004003C5"/>
    <w:rsid w:val="00401871"/>
    <w:rsid w:val="004020F9"/>
    <w:rsid w:val="0040460B"/>
    <w:rsid w:val="00407419"/>
    <w:rsid w:val="0041490D"/>
    <w:rsid w:val="00423320"/>
    <w:rsid w:val="004235F2"/>
    <w:rsid w:val="00430385"/>
    <w:rsid w:val="004314C0"/>
    <w:rsid w:val="00432A5A"/>
    <w:rsid w:val="00442263"/>
    <w:rsid w:val="004475E8"/>
    <w:rsid w:val="00452355"/>
    <w:rsid w:val="0045409A"/>
    <w:rsid w:val="0045419A"/>
    <w:rsid w:val="00454F67"/>
    <w:rsid w:val="00454FB7"/>
    <w:rsid w:val="004557DA"/>
    <w:rsid w:val="0046052A"/>
    <w:rsid w:val="00463C64"/>
    <w:rsid w:val="00463EA1"/>
    <w:rsid w:val="00471D67"/>
    <w:rsid w:val="00471DE3"/>
    <w:rsid w:val="004760AE"/>
    <w:rsid w:val="00476F6B"/>
    <w:rsid w:val="00490D08"/>
    <w:rsid w:val="00491ADD"/>
    <w:rsid w:val="00495FF1"/>
    <w:rsid w:val="00497AB0"/>
    <w:rsid w:val="004A24B2"/>
    <w:rsid w:val="004A2A7F"/>
    <w:rsid w:val="004A53E7"/>
    <w:rsid w:val="004A573C"/>
    <w:rsid w:val="004A6010"/>
    <w:rsid w:val="004A73FC"/>
    <w:rsid w:val="004B1F74"/>
    <w:rsid w:val="004B3B85"/>
    <w:rsid w:val="004B4844"/>
    <w:rsid w:val="004B4A43"/>
    <w:rsid w:val="004B4BEC"/>
    <w:rsid w:val="004B5260"/>
    <w:rsid w:val="004C2F0C"/>
    <w:rsid w:val="004C5AF0"/>
    <w:rsid w:val="004C616D"/>
    <w:rsid w:val="004D1C2A"/>
    <w:rsid w:val="004D32D3"/>
    <w:rsid w:val="004D3FFA"/>
    <w:rsid w:val="004D7C20"/>
    <w:rsid w:val="004E049E"/>
    <w:rsid w:val="004E135C"/>
    <w:rsid w:val="004E4173"/>
    <w:rsid w:val="004E5A9F"/>
    <w:rsid w:val="004F3BF7"/>
    <w:rsid w:val="004F4262"/>
    <w:rsid w:val="005002C9"/>
    <w:rsid w:val="00501982"/>
    <w:rsid w:val="00501B04"/>
    <w:rsid w:val="0050419B"/>
    <w:rsid w:val="005042B3"/>
    <w:rsid w:val="0050620D"/>
    <w:rsid w:val="0051135B"/>
    <w:rsid w:val="005126BA"/>
    <w:rsid w:val="00517A63"/>
    <w:rsid w:val="0052142F"/>
    <w:rsid w:val="0052645E"/>
    <w:rsid w:val="00532644"/>
    <w:rsid w:val="00533293"/>
    <w:rsid w:val="00533CE8"/>
    <w:rsid w:val="00534BB7"/>
    <w:rsid w:val="00547924"/>
    <w:rsid w:val="00550BAD"/>
    <w:rsid w:val="005521DE"/>
    <w:rsid w:val="005538EC"/>
    <w:rsid w:val="00553958"/>
    <w:rsid w:val="005570AA"/>
    <w:rsid w:val="00565C68"/>
    <w:rsid w:val="00573EFC"/>
    <w:rsid w:val="00574608"/>
    <w:rsid w:val="005765AA"/>
    <w:rsid w:val="00584BC4"/>
    <w:rsid w:val="00584DB7"/>
    <w:rsid w:val="0059523E"/>
    <w:rsid w:val="00597546"/>
    <w:rsid w:val="00597F3B"/>
    <w:rsid w:val="005A0382"/>
    <w:rsid w:val="005A0711"/>
    <w:rsid w:val="005A5720"/>
    <w:rsid w:val="005A67D1"/>
    <w:rsid w:val="005A773C"/>
    <w:rsid w:val="005A79F3"/>
    <w:rsid w:val="005B58B2"/>
    <w:rsid w:val="005C3437"/>
    <w:rsid w:val="005C3AEA"/>
    <w:rsid w:val="005C3FAD"/>
    <w:rsid w:val="005C7D1D"/>
    <w:rsid w:val="005D0F6A"/>
    <w:rsid w:val="005D1DB8"/>
    <w:rsid w:val="005D2FAD"/>
    <w:rsid w:val="005D30DD"/>
    <w:rsid w:val="005D524E"/>
    <w:rsid w:val="005D5633"/>
    <w:rsid w:val="005E22F0"/>
    <w:rsid w:val="005E2B21"/>
    <w:rsid w:val="005E2E96"/>
    <w:rsid w:val="005E7CC7"/>
    <w:rsid w:val="005F27EC"/>
    <w:rsid w:val="005F4D1D"/>
    <w:rsid w:val="005F503A"/>
    <w:rsid w:val="005F54F3"/>
    <w:rsid w:val="005F7B4A"/>
    <w:rsid w:val="00602BFD"/>
    <w:rsid w:val="00602C7F"/>
    <w:rsid w:val="006033F8"/>
    <w:rsid w:val="00606EFD"/>
    <w:rsid w:val="00607DA0"/>
    <w:rsid w:val="0061126C"/>
    <w:rsid w:val="00615F35"/>
    <w:rsid w:val="00616A18"/>
    <w:rsid w:val="00617B7A"/>
    <w:rsid w:val="0062426D"/>
    <w:rsid w:val="00625B9C"/>
    <w:rsid w:val="0062665C"/>
    <w:rsid w:val="00627D2A"/>
    <w:rsid w:val="006323F5"/>
    <w:rsid w:val="006371C9"/>
    <w:rsid w:val="00637E90"/>
    <w:rsid w:val="00642D9B"/>
    <w:rsid w:val="00644B17"/>
    <w:rsid w:val="006454F1"/>
    <w:rsid w:val="00646AB5"/>
    <w:rsid w:val="00651F2C"/>
    <w:rsid w:val="00652BB8"/>
    <w:rsid w:val="00661EB5"/>
    <w:rsid w:val="0066563C"/>
    <w:rsid w:val="00665E43"/>
    <w:rsid w:val="00670B83"/>
    <w:rsid w:val="00671737"/>
    <w:rsid w:val="006741F1"/>
    <w:rsid w:val="00674472"/>
    <w:rsid w:val="00680D28"/>
    <w:rsid w:val="00680F64"/>
    <w:rsid w:val="006827D5"/>
    <w:rsid w:val="00684F2D"/>
    <w:rsid w:val="00686EDC"/>
    <w:rsid w:val="00687A05"/>
    <w:rsid w:val="00690052"/>
    <w:rsid w:val="00690EAB"/>
    <w:rsid w:val="00691982"/>
    <w:rsid w:val="00692E9D"/>
    <w:rsid w:val="00692EF1"/>
    <w:rsid w:val="00694B0E"/>
    <w:rsid w:val="0069674F"/>
    <w:rsid w:val="006A113F"/>
    <w:rsid w:val="006B2029"/>
    <w:rsid w:val="006B6032"/>
    <w:rsid w:val="006C0848"/>
    <w:rsid w:val="006C1456"/>
    <w:rsid w:val="006C1E64"/>
    <w:rsid w:val="006C5F54"/>
    <w:rsid w:val="006D000C"/>
    <w:rsid w:val="006D4B88"/>
    <w:rsid w:val="006D6327"/>
    <w:rsid w:val="006D7E3A"/>
    <w:rsid w:val="006E0983"/>
    <w:rsid w:val="006E6853"/>
    <w:rsid w:val="006E7D3C"/>
    <w:rsid w:val="006F16C6"/>
    <w:rsid w:val="006F1986"/>
    <w:rsid w:val="006F5311"/>
    <w:rsid w:val="006F59A5"/>
    <w:rsid w:val="006F6717"/>
    <w:rsid w:val="00704870"/>
    <w:rsid w:val="007050E9"/>
    <w:rsid w:val="00705FEC"/>
    <w:rsid w:val="007144E1"/>
    <w:rsid w:val="007159E9"/>
    <w:rsid w:val="007204F4"/>
    <w:rsid w:val="007208D9"/>
    <w:rsid w:val="00722E09"/>
    <w:rsid w:val="007236FC"/>
    <w:rsid w:val="007265D3"/>
    <w:rsid w:val="00731F9A"/>
    <w:rsid w:val="00741B4B"/>
    <w:rsid w:val="007467C0"/>
    <w:rsid w:val="00746CFF"/>
    <w:rsid w:val="00750BB1"/>
    <w:rsid w:val="007522D2"/>
    <w:rsid w:val="007544D3"/>
    <w:rsid w:val="0075549E"/>
    <w:rsid w:val="0075563B"/>
    <w:rsid w:val="007560F6"/>
    <w:rsid w:val="0075759B"/>
    <w:rsid w:val="007630B0"/>
    <w:rsid w:val="007657A8"/>
    <w:rsid w:val="007672D1"/>
    <w:rsid w:val="00770B28"/>
    <w:rsid w:val="007737C2"/>
    <w:rsid w:val="00775A0F"/>
    <w:rsid w:val="00781CC2"/>
    <w:rsid w:val="00795558"/>
    <w:rsid w:val="007A08B2"/>
    <w:rsid w:val="007B39B5"/>
    <w:rsid w:val="007C20D3"/>
    <w:rsid w:val="007D1097"/>
    <w:rsid w:val="007D4B7C"/>
    <w:rsid w:val="007D5833"/>
    <w:rsid w:val="007D6DB7"/>
    <w:rsid w:val="007E04D9"/>
    <w:rsid w:val="007E0D70"/>
    <w:rsid w:val="007E4CF8"/>
    <w:rsid w:val="007E4FF3"/>
    <w:rsid w:val="007E6520"/>
    <w:rsid w:val="007F1B40"/>
    <w:rsid w:val="007F65D2"/>
    <w:rsid w:val="007F706A"/>
    <w:rsid w:val="007F77CF"/>
    <w:rsid w:val="007F7938"/>
    <w:rsid w:val="008022EF"/>
    <w:rsid w:val="0080544B"/>
    <w:rsid w:val="00805FE6"/>
    <w:rsid w:val="00807CB7"/>
    <w:rsid w:val="00810E5C"/>
    <w:rsid w:val="008122F1"/>
    <w:rsid w:val="00831E90"/>
    <w:rsid w:val="0083214E"/>
    <w:rsid w:val="0083790E"/>
    <w:rsid w:val="00843A76"/>
    <w:rsid w:val="00847E50"/>
    <w:rsid w:val="0085187B"/>
    <w:rsid w:val="0086571A"/>
    <w:rsid w:val="008674A0"/>
    <w:rsid w:val="008674A3"/>
    <w:rsid w:val="00874500"/>
    <w:rsid w:val="00875A83"/>
    <w:rsid w:val="00876A8C"/>
    <w:rsid w:val="0088123D"/>
    <w:rsid w:val="00885A68"/>
    <w:rsid w:val="008926F1"/>
    <w:rsid w:val="008944FB"/>
    <w:rsid w:val="00895140"/>
    <w:rsid w:val="008A50AC"/>
    <w:rsid w:val="008B1ACC"/>
    <w:rsid w:val="008B6C87"/>
    <w:rsid w:val="008C23AC"/>
    <w:rsid w:val="008C69CF"/>
    <w:rsid w:val="008C7028"/>
    <w:rsid w:val="008E322B"/>
    <w:rsid w:val="008E7334"/>
    <w:rsid w:val="008F2BC0"/>
    <w:rsid w:val="008F2E6C"/>
    <w:rsid w:val="008F7A00"/>
    <w:rsid w:val="00900DB4"/>
    <w:rsid w:val="00903BCF"/>
    <w:rsid w:val="00904725"/>
    <w:rsid w:val="00904D32"/>
    <w:rsid w:val="00907614"/>
    <w:rsid w:val="0090771A"/>
    <w:rsid w:val="00910482"/>
    <w:rsid w:val="00912ABA"/>
    <w:rsid w:val="00920052"/>
    <w:rsid w:val="009246F4"/>
    <w:rsid w:val="0092640A"/>
    <w:rsid w:val="009314C8"/>
    <w:rsid w:val="0093272E"/>
    <w:rsid w:val="009410EC"/>
    <w:rsid w:val="009412C1"/>
    <w:rsid w:val="00941C90"/>
    <w:rsid w:val="00952099"/>
    <w:rsid w:val="009652B0"/>
    <w:rsid w:val="00967873"/>
    <w:rsid w:val="009705C1"/>
    <w:rsid w:val="00970EEC"/>
    <w:rsid w:val="00971AFE"/>
    <w:rsid w:val="009726EE"/>
    <w:rsid w:val="00973BEF"/>
    <w:rsid w:val="0097527E"/>
    <w:rsid w:val="0098327F"/>
    <w:rsid w:val="0098351C"/>
    <w:rsid w:val="00985ABE"/>
    <w:rsid w:val="009902C9"/>
    <w:rsid w:val="00991230"/>
    <w:rsid w:val="0099396D"/>
    <w:rsid w:val="00995239"/>
    <w:rsid w:val="00997462"/>
    <w:rsid w:val="009A2B26"/>
    <w:rsid w:val="009A3376"/>
    <w:rsid w:val="009A33DA"/>
    <w:rsid w:val="009B4C01"/>
    <w:rsid w:val="009B4D1C"/>
    <w:rsid w:val="009B6EA8"/>
    <w:rsid w:val="009C0397"/>
    <w:rsid w:val="009C59A7"/>
    <w:rsid w:val="009D0E2F"/>
    <w:rsid w:val="009D6277"/>
    <w:rsid w:val="009E73F4"/>
    <w:rsid w:val="009E7A8C"/>
    <w:rsid w:val="00A01772"/>
    <w:rsid w:val="00A0247F"/>
    <w:rsid w:val="00A02AF0"/>
    <w:rsid w:val="00A0755B"/>
    <w:rsid w:val="00A10EBB"/>
    <w:rsid w:val="00A21F0F"/>
    <w:rsid w:val="00A23D18"/>
    <w:rsid w:val="00A23E53"/>
    <w:rsid w:val="00A25045"/>
    <w:rsid w:val="00A25A0B"/>
    <w:rsid w:val="00A30CA9"/>
    <w:rsid w:val="00A3469C"/>
    <w:rsid w:val="00A35A66"/>
    <w:rsid w:val="00A37959"/>
    <w:rsid w:val="00A4085C"/>
    <w:rsid w:val="00A45B67"/>
    <w:rsid w:val="00A47CC5"/>
    <w:rsid w:val="00A50AD2"/>
    <w:rsid w:val="00A52267"/>
    <w:rsid w:val="00A548A2"/>
    <w:rsid w:val="00A561AB"/>
    <w:rsid w:val="00A60CFE"/>
    <w:rsid w:val="00A617B0"/>
    <w:rsid w:val="00A62F9A"/>
    <w:rsid w:val="00A649E0"/>
    <w:rsid w:val="00A6639B"/>
    <w:rsid w:val="00A67B2D"/>
    <w:rsid w:val="00A71ECE"/>
    <w:rsid w:val="00A71F8E"/>
    <w:rsid w:val="00A722EF"/>
    <w:rsid w:val="00A81489"/>
    <w:rsid w:val="00A8230B"/>
    <w:rsid w:val="00A82AC4"/>
    <w:rsid w:val="00A83DCE"/>
    <w:rsid w:val="00A86161"/>
    <w:rsid w:val="00A86CE0"/>
    <w:rsid w:val="00A902D3"/>
    <w:rsid w:val="00A9393E"/>
    <w:rsid w:val="00A93E85"/>
    <w:rsid w:val="00A95381"/>
    <w:rsid w:val="00AA0E25"/>
    <w:rsid w:val="00AA0F02"/>
    <w:rsid w:val="00AA1743"/>
    <w:rsid w:val="00AA74C6"/>
    <w:rsid w:val="00AB7955"/>
    <w:rsid w:val="00AB7DB6"/>
    <w:rsid w:val="00AC09A8"/>
    <w:rsid w:val="00AC7D55"/>
    <w:rsid w:val="00AD257F"/>
    <w:rsid w:val="00AD385B"/>
    <w:rsid w:val="00AD4FE3"/>
    <w:rsid w:val="00AE0C3A"/>
    <w:rsid w:val="00AE68AE"/>
    <w:rsid w:val="00AF1895"/>
    <w:rsid w:val="00AF400A"/>
    <w:rsid w:val="00B00259"/>
    <w:rsid w:val="00B01253"/>
    <w:rsid w:val="00B03EBA"/>
    <w:rsid w:val="00B071C8"/>
    <w:rsid w:val="00B076EC"/>
    <w:rsid w:val="00B12E4F"/>
    <w:rsid w:val="00B13046"/>
    <w:rsid w:val="00B20EFC"/>
    <w:rsid w:val="00B25DA4"/>
    <w:rsid w:val="00B26EC3"/>
    <w:rsid w:val="00B30527"/>
    <w:rsid w:val="00B3080E"/>
    <w:rsid w:val="00B30FE6"/>
    <w:rsid w:val="00B31454"/>
    <w:rsid w:val="00B35A86"/>
    <w:rsid w:val="00B36E26"/>
    <w:rsid w:val="00B46D34"/>
    <w:rsid w:val="00B500AD"/>
    <w:rsid w:val="00B53A6B"/>
    <w:rsid w:val="00B5632E"/>
    <w:rsid w:val="00B57A12"/>
    <w:rsid w:val="00B62469"/>
    <w:rsid w:val="00B6273D"/>
    <w:rsid w:val="00B67B90"/>
    <w:rsid w:val="00B70BBC"/>
    <w:rsid w:val="00B71EB4"/>
    <w:rsid w:val="00B727BD"/>
    <w:rsid w:val="00B8038E"/>
    <w:rsid w:val="00B86684"/>
    <w:rsid w:val="00B87D22"/>
    <w:rsid w:val="00B90806"/>
    <w:rsid w:val="00B925ED"/>
    <w:rsid w:val="00BA012C"/>
    <w:rsid w:val="00BA1474"/>
    <w:rsid w:val="00BA2743"/>
    <w:rsid w:val="00BA495F"/>
    <w:rsid w:val="00BC42B9"/>
    <w:rsid w:val="00BC49EB"/>
    <w:rsid w:val="00BC6BF3"/>
    <w:rsid w:val="00BD2A2B"/>
    <w:rsid w:val="00BD55D7"/>
    <w:rsid w:val="00BD603A"/>
    <w:rsid w:val="00BF04D0"/>
    <w:rsid w:val="00C00CF4"/>
    <w:rsid w:val="00C0481B"/>
    <w:rsid w:val="00C05140"/>
    <w:rsid w:val="00C0580A"/>
    <w:rsid w:val="00C05B24"/>
    <w:rsid w:val="00C061E7"/>
    <w:rsid w:val="00C06A8B"/>
    <w:rsid w:val="00C07585"/>
    <w:rsid w:val="00C167B8"/>
    <w:rsid w:val="00C20ADA"/>
    <w:rsid w:val="00C25E6C"/>
    <w:rsid w:val="00C26788"/>
    <w:rsid w:val="00C40D63"/>
    <w:rsid w:val="00C432F3"/>
    <w:rsid w:val="00C452CA"/>
    <w:rsid w:val="00C53270"/>
    <w:rsid w:val="00C53B6F"/>
    <w:rsid w:val="00C60D31"/>
    <w:rsid w:val="00C64D7E"/>
    <w:rsid w:val="00C65607"/>
    <w:rsid w:val="00C663E3"/>
    <w:rsid w:val="00C72064"/>
    <w:rsid w:val="00C73339"/>
    <w:rsid w:val="00C74A62"/>
    <w:rsid w:val="00C767F8"/>
    <w:rsid w:val="00C814BD"/>
    <w:rsid w:val="00C81F65"/>
    <w:rsid w:val="00C85AB1"/>
    <w:rsid w:val="00C9383A"/>
    <w:rsid w:val="00CA01D9"/>
    <w:rsid w:val="00CA2C22"/>
    <w:rsid w:val="00CB24FB"/>
    <w:rsid w:val="00CC6A68"/>
    <w:rsid w:val="00CD1093"/>
    <w:rsid w:val="00CD66EB"/>
    <w:rsid w:val="00CD778D"/>
    <w:rsid w:val="00CD77B2"/>
    <w:rsid w:val="00CE2F2F"/>
    <w:rsid w:val="00CE599C"/>
    <w:rsid w:val="00CE6C31"/>
    <w:rsid w:val="00CE7644"/>
    <w:rsid w:val="00CF2710"/>
    <w:rsid w:val="00CF4E65"/>
    <w:rsid w:val="00CF6677"/>
    <w:rsid w:val="00CF7A53"/>
    <w:rsid w:val="00D068E0"/>
    <w:rsid w:val="00D06B78"/>
    <w:rsid w:val="00D13E24"/>
    <w:rsid w:val="00D13E57"/>
    <w:rsid w:val="00D1707D"/>
    <w:rsid w:val="00D205D3"/>
    <w:rsid w:val="00D2299F"/>
    <w:rsid w:val="00D264AB"/>
    <w:rsid w:val="00D2675B"/>
    <w:rsid w:val="00D269F4"/>
    <w:rsid w:val="00D27E6D"/>
    <w:rsid w:val="00D30B22"/>
    <w:rsid w:val="00D32817"/>
    <w:rsid w:val="00D37F58"/>
    <w:rsid w:val="00D430B9"/>
    <w:rsid w:val="00D43A42"/>
    <w:rsid w:val="00D515FF"/>
    <w:rsid w:val="00D52DA3"/>
    <w:rsid w:val="00D53E0A"/>
    <w:rsid w:val="00D618AB"/>
    <w:rsid w:val="00D63EC3"/>
    <w:rsid w:val="00D6429D"/>
    <w:rsid w:val="00D66FD6"/>
    <w:rsid w:val="00D70C0E"/>
    <w:rsid w:val="00D74607"/>
    <w:rsid w:val="00D75AB2"/>
    <w:rsid w:val="00D76617"/>
    <w:rsid w:val="00D77316"/>
    <w:rsid w:val="00D80F98"/>
    <w:rsid w:val="00D81C4C"/>
    <w:rsid w:val="00D82988"/>
    <w:rsid w:val="00D829FC"/>
    <w:rsid w:val="00D82F45"/>
    <w:rsid w:val="00D84989"/>
    <w:rsid w:val="00D8538D"/>
    <w:rsid w:val="00D92FEB"/>
    <w:rsid w:val="00D94A7D"/>
    <w:rsid w:val="00D956A3"/>
    <w:rsid w:val="00D966E0"/>
    <w:rsid w:val="00D979F5"/>
    <w:rsid w:val="00DA24E2"/>
    <w:rsid w:val="00DB61C1"/>
    <w:rsid w:val="00DC0BBD"/>
    <w:rsid w:val="00DC3609"/>
    <w:rsid w:val="00DC5114"/>
    <w:rsid w:val="00DC5D28"/>
    <w:rsid w:val="00DD2C63"/>
    <w:rsid w:val="00DD30FB"/>
    <w:rsid w:val="00DD345B"/>
    <w:rsid w:val="00DD6CAA"/>
    <w:rsid w:val="00DE6439"/>
    <w:rsid w:val="00DF2FD7"/>
    <w:rsid w:val="00DF38F0"/>
    <w:rsid w:val="00DF64AB"/>
    <w:rsid w:val="00DF78EC"/>
    <w:rsid w:val="00E010DD"/>
    <w:rsid w:val="00E12AA1"/>
    <w:rsid w:val="00E12F15"/>
    <w:rsid w:val="00E134AC"/>
    <w:rsid w:val="00E13F0D"/>
    <w:rsid w:val="00E170DC"/>
    <w:rsid w:val="00E17504"/>
    <w:rsid w:val="00E175BF"/>
    <w:rsid w:val="00E211A2"/>
    <w:rsid w:val="00E26F26"/>
    <w:rsid w:val="00E3089E"/>
    <w:rsid w:val="00E30E3C"/>
    <w:rsid w:val="00E3279E"/>
    <w:rsid w:val="00E34847"/>
    <w:rsid w:val="00E34C31"/>
    <w:rsid w:val="00E42585"/>
    <w:rsid w:val="00E42B7A"/>
    <w:rsid w:val="00E43EB8"/>
    <w:rsid w:val="00E458AC"/>
    <w:rsid w:val="00E460DA"/>
    <w:rsid w:val="00E565E5"/>
    <w:rsid w:val="00E65237"/>
    <w:rsid w:val="00E66ED1"/>
    <w:rsid w:val="00E70FCE"/>
    <w:rsid w:val="00E74BE9"/>
    <w:rsid w:val="00E8104A"/>
    <w:rsid w:val="00E8415A"/>
    <w:rsid w:val="00E85FD5"/>
    <w:rsid w:val="00E90700"/>
    <w:rsid w:val="00E9326B"/>
    <w:rsid w:val="00E957A4"/>
    <w:rsid w:val="00E963B7"/>
    <w:rsid w:val="00E97F9D"/>
    <w:rsid w:val="00EA01CA"/>
    <w:rsid w:val="00EB2E3B"/>
    <w:rsid w:val="00EB3C21"/>
    <w:rsid w:val="00EB4E68"/>
    <w:rsid w:val="00EB6EB3"/>
    <w:rsid w:val="00EC026C"/>
    <w:rsid w:val="00EC15CF"/>
    <w:rsid w:val="00EC740B"/>
    <w:rsid w:val="00ED0CAF"/>
    <w:rsid w:val="00ED446F"/>
    <w:rsid w:val="00ED6F84"/>
    <w:rsid w:val="00EE225F"/>
    <w:rsid w:val="00EE5A05"/>
    <w:rsid w:val="00EF0AF5"/>
    <w:rsid w:val="00EF1E4F"/>
    <w:rsid w:val="00EF2498"/>
    <w:rsid w:val="00EF27BD"/>
    <w:rsid w:val="00EF30AD"/>
    <w:rsid w:val="00EF6E34"/>
    <w:rsid w:val="00EF6E5F"/>
    <w:rsid w:val="00EF747F"/>
    <w:rsid w:val="00F004FF"/>
    <w:rsid w:val="00F02B91"/>
    <w:rsid w:val="00F04C47"/>
    <w:rsid w:val="00F04D18"/>
    <w:rsid w:val="00F04E91"/>
    <w:rsid w:val="00F12213"/>
    <w:rsid w:val="00F14DE7"/>
    <w:rsid w:val="00F16CDD"/>
    <w:rsid w:val="00F23D4E"/>
    <w:rsid w:val="00F33506"/>
    <w:rsid w:val="00F33C93"/>
    <w:rsid w:val="00F33FDA"/>
    <w:rsid w:val="00F34E0B"/>
    <w:rsid w:val="00F42AFE"/>
    <w:rsid w:val="00F4452C"/>
    <w:rsid w:val="00F476C2"/>
    <w:rsid w:val="00F479F4"/>
    <w:rsid w:val="00F51B2D"/>
    <w:rsid w:val="00F52C11"/>
    <w:rsid w:val="00F55857"/>
    <w:rsid w:val="00F56411"/>
    <w:rsid w:val="00F62F5A"/>
    <w:rsid w:val="00F64427"/>
    <w:rsid w:val="00F66A18"/>
    <w:rsid w:val="00F67DEB"/>
    <w:rsid w:val="00F76A08"/>
    <w:rsid w:val="00F80243"/>
    <w:rsid w:val="00F9249F"/>
    <w:rsid w:val="00F9389B"/>
    <w:rsid w:val="00F942FC"/>
    <w:rsid w:val="00F96274"/>
    <w:rsid w:val="00FA4796"/>
    <w:rsid w:val="00FB1259"/>
    <w:rsid w:val="00FB5FEF"/>
    <w:rsid w:val="00FB625D"/>
    <w:rsid w:val="00FB63DA"/>
    <w:rsid w:val="00FC23B5"/>
    <w:rsid w:val="00FD24DF"/>
    <w:rsid w:val="00FD29F9"/>
    <w:rsid w:val="00FE48CA"/>
    <w:rsid w:val="00FE4F9D"/>
    <w:rsid w:val="00FF1DD4"/>
    <w:rsid w:val="00FF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6744D79-F0E2-450D-A7EF-CF7B17AEB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644"/>
    <w:pPr>
      <w:spacing w:after="120"/>
    </w:pPr>
    <w:rPr>
      <w:sz w:val="24"/>
      <w:szCs w:val="24"/>
      <w:lang w:eastAsia="fr-BE"/>
    </w:rPr>
  </w:style>
  <w:style w:type="paragraph" w:styleId="Heading1">
    <w:name w:val="heading 1"/>
    <w:basedOn w:val="Normal"/>
    <w:next w:val="Normal"/>
    <w:qFormat/>
    <w:rsid w:val="00107072"/>
    <w:pPr>
      <w:keepNext/>
      <w:numPr>
        <w:numId w:val="2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qFormat/>
    <w:rsid w:val="00107072"/>
    <w:pPr>
      <w:numPr>
        <w:ilvl w:val="1"/>
      </w:numPr>
      <w:tabs>
        <w:tab w:val="clear" w:pos="792"/>
      </w:tabs>
      <w:ind w:left="431" w:hanging="431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rsid w:val="00107072"/>
    <w:pPr>
      <w:numPr>
        <w:ilvl w:val="2"/>
      </w:numPr>
      <w:tabs>
        <w:tab w:val="clear" w:pos="1440"/>
      </w:tabs>
      <w:ind w:left="505" w:hanging="505"/>
      <w:outlineLvl w:val="2"/>
    </w:pPr>
    <w:rPr>
      <w:bCs/>
      <w:sz w:val="26"/>
      <w:szCs w:val="26"/>
    </w:rPr>
  </w:style>
  <w:style w:type="paragraph" w:styleId="Heading4">
    <w:name w:val="heading 4"/>
    <w:basedOn w:val="Heading3"/>
    <w:next w:val="Normal"/>
    <w:qFormat/>
    <w:rsid w:val="00432A5A"/>
    <w:pPr>
      <w:numPr>
        <w:ilvl w:val="3"/>
      </w:numPr>
      <w:tabs>
        <w:tab w:val="left" w:pos="2835"/>
      </w:tabs>
      <w:ind w:left="2120" w:hanging="646"/>
      <w:outlineLvl w:val="3"/>
    </w:pPr>
    <w:rPr>
      <w:b w:val="0"/>
      <w:bCs w:val="0"/>
      <w:i/>
      <w:sz w:val="28"/>
      <w:szCs w:val="28"/>
    </w:rPr>
  </w:style>
  <w:style w:type="paragraph" w:styleId="Heading5">
    <w:name w:val="heading 5"/>
    <w:basedOn w:val="Normal"/>
    <w:next w:val="Normal"/>
    <w:qFormat/>
    <w:rsid w:val="00BA012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A012C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BA012C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BA012C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BA012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2651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32651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132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CE7644"/>
    <w:pPr>
      <w:tabs>
        <w:tab w:val="left" w:pos="480"/>
        <w:tab w:val="right" w:leader="dot" w:pos="9062"/>
      </w:tabs>
    </w:pPr>
  </w:style>
  <w:style w:type="paragraph" w:styleId="TOC2">
    <w:name w:val="toc 2"/>
    <w:basedOn w:val="Normal"/>
    <w:next w:val="Normal"/>
    <w:autoRedefine/>
    <w:uiPriority w:val="39"/>
    <w:rsid w:val="00463C64"/>
    <w:pPr>
      <w:ind w:left="240"/>
    </w:pPr>
  </w:style>
  <w:style w:type="character" w:styleId="Hyperlink">
    <w:name w:val="Hyperlink"/>
    <w:uiPriority w:val="99"/>
    <w:rsid w:val="00463C64"/>
    <w:rPr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265D3"/>
    <w:pPr>
      <w:ind w:left="480"/>
    </w:pPr>
  </w:style>
  <w:style w:type="paragraph" w:customStyle="1" w:styleId="Pro98Question">
    <w:name w:val="Pro98_Question"/>
    <w:basedOn w:val="Normal"/>
    <w:rsid w:val="00D2299F"/>
    <w:pPr>
      <w:numPr>
        <w:numId w:val="12"/>
      </w:numPr>
      <w:autoSpaceDE w:val="0"/>
      <w:autoSpaceDN w:val="0"/>
      <w:adjustRightInd w:val="0"/>
      <w:spacing w:before="120"/>
      <w:ind w:left="0" w:firstLine="0"/>
    </w:pPr>
    <w:rPr>
      <w:rFonts w:ascii="Arial" w:hAnsi="Arial"/>
      <w:b/>
      <w:lang w:eastAsia="en-US"/>
    </w:rPr>
  </w:style>
  <w:style w:type="paragraph" w:customStyle="1" w:styleId="Pro98Quotation">
    <w:name w:val="Pro98_Quotation"/>
    <w:basedOn w:val="Normal"/>
    <w:rsid w:val="001F73A1"/>
    <w:pPr>
      <w:pBdr>
        <w:left w:val="single" w:sz="4" w:space="4" w:color="auto"/>
      </w:pBdr>
      <w:autoSpaceDE w:val="0"/>
      <w:autoSpaceDN w:val="0"/>
      <w:adjustRightInd w:val="0"/>
      <w:ind w:left="1134"/>
    </w:pPr>
    <w:rPr>
      <w:rFonts w:ascii="Courier New" w:hAnsi="Courier New"/>
      <w:sz w:val="20"/>
      <w:szCs w:val="20"/>
    </w:rPr>
  </w:style>
  <w:style w:type="paragraph" w:styleId="BalloonText">
    <w:name w:val="Balloon Text"/>
    <w:basedOn w:val="Normal"/>
    <w:semiHidden/>
    <w:rsid w:val="005A5720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31F9A"/>
    <w:rPr>
      <w:sz w:val="16"/>
      <w:szCs w:val="16"/>
    </w:rPr>
  </w:style>
  <w:style w:type="paragraph" w:styleId="CommentText">
    <w:name w:val="annotation text"/>
    <w:basedOn w:val="Normal"/>
    <w:semiHidden/>
    <w:rsid w:val="00731F9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31F9A"/>
    <w:rPr>
      <w:b/>
      <w:bCs/>
    </w:rPr>
  </w:style>
  <w:style w:type="paragraph" w:styleId="Caption">
    <w:name w:val="caption"/>
    <w:basedOn w:val="Normal"/>
    <w:next w:val="Normal"/>
    <w:qFormat/>
    <w:rsid w:val="001F2313"/>
    <w:rPr>
      <w:b/>
      <w:bCs/>
      <w:sz w:val="20"/>
      <w:szCs w:val="20"/>
    </w:rPr>
  </w:style>
  <w:style w:type="paragraph" w:styleId="EndnoteText">
    <w:name w:val="endnote text"/>
    <w:basedOn w:val="Normal"/>
    <w:link w:val="EndnoteTextChar"/>
    <w:rsid w:val="00312F65"/>
    <w:rPr>
      <w:sz w:val="20"/>
      <w:szCs w:val="20"/>
    </w:rPr>
  </w:style>
  <w:style w:type="character" w:customStyle="1" w:styleId="EndnoteTextChar">
    <w:name w:val="Endnote Text Char"/>
    <w:link w:val="EndnoteText"/>
    <w:rsid w:val="00312F65"/>
    <w:rPr>
      <w:lang w:eastAsia="fr-BE"/>
    </w:rPr>
  </w:style>
  <w:style w:type="character" w:styleId="EndnoteReference">
    <w:name w:val="endnote reference"/>
    <w:rsid w:val="00312F65"/>
    <w:rPr>
      <w:vertAlign w:val="superscript"/>
    </w:rPr>
  </w:style>
  <w:style w:type="paragraph" w:customStyle="1" w:styleId="ESOLSource">
    <w:name w:val="ESOL_Source"/>
    <w:basedOn w:val="Normal"/>
    <w:rsid w:val="00CE7644"/>
    <w:pPr>
      <w:pBdr>
        <w:left w:val="single" w:sz="4" w:space="4" w:color="auto"/>
      </w:pBdr>
      <w:spacing w:after="0"/>
      <w:ind w:left="567"/>
    </w:pPr>
    <w:rPr>
      <w:rFonts w:ascii="Courier New" w:hAnsi="Courier New"/>
      <w:sz w:val="18"/>
    </w:rPr>
  </w:style>
  <w:style w:type="paragraph" w:customStyle="1" w:styleId="ESOLRequirement">
    <w:name w:val="ESOL_Requirement"/>
    <w:basedOn w:val="Normal"/>
    <w:qFormat/>
    <w:rsid w:val="00DB61C1"/>
    <w:pPr>
      <w:ind w:left="1701" w:hanging="1134"/>
    </w:pPr>
  </w:style>
  <w:style w:type="paragraph" w:customStyle="1" w:styleId="ESOLExplanation">
    <w:name w:val="ESOL_Explanation"/>
    <w:basedOn w:val="Normal"/>
    <w:qFormat/>
    <w:rsid w:val="003248B9"/>
    <w:pPr>
      <w:ind w:left="567"/>
    </w:pPr>
    <w:rPr>
      <w:i/>
    </w:rPr>
  </w:style>
  <w:style w:type="character" w:customStyle="1" w:styleId="ESOLCharCourrier">
    <w:name w:val="ESOL_CharCourrier"/>
    <w:basedOn w:val="DefaultParagraphFont"/>
    <w:uiPriority w:val="1"/>
    <w:qFormat/>
    <w:rsid w:val="00D84989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6717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51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0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openETCS/ERTMSFormalSpecs/issues/611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ETCS/ERTMSFormalSpecs/issues/608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ithub.com/openETCS/ERTMSFormalSpecs/issues/6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ETCS/ERTMSFormalSpecs/issues/469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99-ESOL-Shared\01-Office-Templates\ESOL_Tech_Template_V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E2BA6021D340E6B6E5291E9721B4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E68F8C-777C-452F-8C4E-32BA8EE90E1F}"/>
      </w:docPartPr>
      <w:docPartBody>
        <w:p w:rsidR="00630DBD" w:rsidRDefault="00352A46">
          <w:pPr>
            <w:pStyle w:val="B6E2BA6021D340E6B6E5291E9721B4E7"/>
          </w:pPr>
          <w:r w:rsidRPr="00394A8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A46"/>
    <w:rsid w:val="00352A46"/>
    <w:rsid w:val="00630DBD"/>
    <w:rsid w:val="00FC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BE" w:eastAsia="fr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6E2BA6021D340E6B6E5291E9721B4E7">
    <w:name w:val="B6E2BA6021D340E6B6E5291E9721B4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DFCDB-CAE2-4A8E-9B6D-9F295DD44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ESOL_Tech_Template_V2.dotx</Template>
  <TotalTime>12</TotalTime>
  <Pages>3</Pages>
  <Words>271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ERTMSFormalSpecs – Product release info</vt:lpstr>
      <vt:lpstr> </vt:lpstr>
    </vt:vector>
  </TitlesOfParts>
  <Company>ERTMS Solutions</Company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ERTMSFormalSpecs – Product release info</dc:title>
  <dc:creator>Laurent Ferier</dc:creator>
  <cp:lastModifiedBy>Laurent Ferier</cp:lastModifiedBy>
  <cp:revision>5</cp:revision>
  <cp:lastPrinted>2015-06-23T09:45:00Z</cp:lastPrinted>
  <dcterms:created xsi:type="dcterms:W3CDTF">2015-06-23T09:22:00Z</dcterms:created>
  <dcterms:modified xsi:type="dcterms:W3CDTF">2015-06-23T09:45:00Z</dcterms:modified>
</cp:coreProperties>
</file>